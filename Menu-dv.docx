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5A1D3" w14:textId="76221832" w:rsidR="00381E02" w:rsidRPr="00950E18" w:rsidRDefault="00381E02" w:rsidP="00137472">
      <w:pPr>
        <w:pStyle w:val="Anclajedegrficos"/>
      </w:pPr>
    </w:p>
    <w:bookmarkStart w:id="0" w:name="_Hlk64409310"/>
    <w:p w14:paraId="140DF1BF" w14:textId="77777777" w:rsidR="00381E02" w:rsidRPr="00950E18" w:rsidRDefault="007638EF" w:rsidP="00381E02">
      <w:pPr>
        <w:pStyle w:val="Ttulo"/>
        <w:rPr>
          <w:noProof/>
        </w:rPr>
      </w:pPr>
      <w:sdt>
        <w:sdtPr>
          <w:rPr>
            <w:noProof/>
          </w:rPr>
          <w:id w:val="-1846700777"/>
          <w:placeholder>
            <w:docPart w:val="C54B922B4EFE468897CCF3C1A95B4F0B"/>
          </w:placeholder>
          <w:showingPlcHdr/>
          <w15:appearance w15:val="hidden"/>
        </w:sdtPr>
        <w:sdtEndPr/>
        <w:sdtContent>
          <w:r w:rsidR="00381E02" w:rsidRPr="00950E18">
            <w:rPr>
              <w:noProof/>
              <w:lang w:bidi="es-ES"/>
            </w:rPr>
            <w:t>PIZZA DI NAPOLI</w:t>
          </w:r>
        </w:sdtContent>
      </w:sdt>
      <w:r w:rsidR="00381E02" w:rsidRPr="00950E18">
        <w:rPr>
          <w:noProof/>
          <w:lang w:bidi="es-ES"/>
        </w:rPr>
        <w:t xml:space="preserve"> </w:t>
      </w:r>
    </w:p>
    <w:p w14:paraId="75FFFAE9" w14:textId="77777777" w:rsidR="00AB5C7E" w:rsidRPr="00950E18" w:rsidRDefault="00AB5C7E" w:rsidP="00AB5C7E">
      <w:pPr>
        <w:pStyle w:val="Sinespaciado"/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0"/>
        <w:gridCol w:w="2219"/>
        <w:gridCol w:w="3307"/>
        <w:gridCol w:w="1160"/>
      </w:tblGrid>
      <w:tr w:rsidR="00A16938" w:rsidRPr="00950E18" w14:paraId="5284FB17" w14:textId="77777777" w:rsidTr="00381E02">
        <w:trPr>
          <w:trHeight w:val="445"/>
        </w:trPr>
        <w:tc>
          <w:tcPr>
            <w:tcW w:w="23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bookmarkEnd w:id="0"/>
          <w:p w14:paraId="7849A444" w14:textId="299B4DCE" w:rsidR="00A14E98" w:rsidRPr="00A16938" w:rsidRDefault="00A16938" w:rsidP="00460A5A">
            <w:pPr>
              <w:pStyle w:val="Ttulo1"/>
              <w:outlineLvl w:val="0"/>
              <w:rPr>
                <w:rFonts w:ascii="Wildy Sans" w:hAnsi="Wildy Sans"/>
                <w:b w:val="0"/>
                <w:bCs/>
                <w:caps w:val="0"/>
                <w:noProof/>
                <w:sz w:val="52"/>
                <w:szCs w:val="52"/>
              </w:rPr>
            </w:pPr>
            <w:r w:rsidRPr="00A16938">
              <w:rPr>
                <w:rFonts w:ascii="Wildy Sans" w:hAnsi="Wildy Sans"/>
                <w:b w:val="0"/>
                <w:bCs/>
                <w:caps w:val="0"/>
                <w:noProof/>
                <w:color w:val="000000" w:themeColor="text1"/>
                <w:sz w:val="52"/>
                <w:szCs w:val="52"/>
              </w:rPr>
              <w:t>Antipasti</w:t>
            </w:r>
          </w:p>
        </w:tc>
        <w:tc>
          <w:tcPr>
            <w:tcW w:w="5856" w:type="dxa"/>
            <w:gridSpan w:val="2"/>
            <w:tcBorders>
              <w:top w:val="nil"/>
              <w:left w:val="nil"/>
              <w:bottom w:val="single" w:sz="4" w:space="0" w:color="ED1C24" w:themeColor="accent1"/>
              <w:right w:val="nil"/>
            </w:tcBorders>
          </w:tcPr>
          <w:p w14:paraId="3C2FCD00" w14:textId="77777777" w:rsidR="00A14E98" w:rsidRPr="00A16938" w:rsidRDefault="00A14E98" w:rsidP="00381E02">
            <w:pPr>
              <w:rPr>
                <w:noProof/>
                <w:color w:val="000000" w:themeColor="text1"/>
              </w:rPr>
            </w:pPr>
          </w:p>
        </w:tc>
        <w:tc>
          <w:tcPr>
            <w:tcW w:w="116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83C10" w14:textId="77777777" w:rsidR="00A14E98" w:rsidRPr="00950E18" w:rsidRDefault="00A14E98" w:rsidP="00381E02">
            <w:pPr>
              <w:jc w:val="center"/>
              <w:rPr>
                <w:noProof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53BD5F02" wp14:editId="13614574">
                  <wp:extent cx="532186" cy="532186"/>
                  <wp:effectExtent l="0" t="0" r="1270" b="1270"/>
                  <wp:docPr id="1" name="Gráfico 1" descr="Contorno de pizza comp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Contorno de pizza completa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61" cy="54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6938" w:rsidRPr="00950E18" w14:paraId="3E29167D" w14:textId="77777777" w:rsidTr="00381E02">
        <w:trPr>
          <w:trHeight w:val="445"/>
        </w:trPr>
        <w:tc>
          <w:tcPr>
            <w:tcW w:w="234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2A193EC" w14:textId="77777777" w:rsidR="00A14E98" w:rsidRPr="00950E18" w:rsidRDefault="00A14E98" w:rsidP="00381E02">
            <w:pPr>
              <w:rPr>
                <w:noProof/>
              </w:rPr>
            </w:pPr>
          </w:p>
        </w:tc>
        <w:tc>
          <w:tcPr>
            <w:tcW w:w="5856" w:type="dxa"/>
            <w:gridSpan w:val="2"/>
            <w:tcBorders>
              <w:top w:val="single" w:sz="4" w:space="0" w:color="ED1C24" w:themeColor="accent1"/>
              <w:left w:val="nil"/>
              <w:bottom w:val="nil"/>
              <w:right w:val="nil"/>
            </w:tcBorders>
          </w:tcPr>
          <w:p w14:paraId="1BB49429" w14:textId="77777777" w:rsidR="00A14E98" w:rsidRPr="00A16938" w:rsidRDefault="00A14E98" w:rsidP="00381E02">
            <w:pPr>
              <w:rPr>
                <w:noProof/>
                <w:color w:val="000000" w:themeColor="text1"/>
              </w:rPr>
            </w:pPr>
          </w:p>
        </w:tc>
        <w:tc>
          <w:tcPr>
            <w:tcW w:w="116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9A4B10C" w14:textId="77777777" w:rsidR="00A14E98" w:rsidRPr="00950E18" w:rsidRDefault="00A14E98" w:rsidP="00381E02">
            <w:pPr>
              <w:rPr>
                <w:noProof/>
              </w:rPr>
            </w:pPr>
          </w:p>
        </w:tc>
      </w:tr>
      <w:tr w:rsidR="00A16938" w:rsidRPr="00950E18" w14:paraId="5A013F89" w14:textId="77777777" w:rsidTr="00381E02">
        <w:trPr>
          <w:trHeight w:val="445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950A070" w14:textId="77777777" w:rsidR="00A14E98" w:rsidRPr="00950E18" w:rsidRDefault="00A14E98" w:rsidP="00381E02">
            <w:pPr>
              <w:rPr>
                <w:noProof/>
              </w:rPr>
            </w:pPr>
          </w:p>
        </w:tc>
        <w:tc>
          <w:tcPr>
            <w:tcW w:w="58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27B929" w14:textId="77777777" w:rsidR="00A14E98" w:rsidRPr="00950E18" w:rsidRDefault="00A14E98" w:rsidP="00381E02">
            <w:pPr>
              <w:rPr>
                <w:noProof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</w:tcPr>
          <w:p w14:paraId="4FF736E1" w14:textId="77777777" w:rsidR="00A14E98" w:rsidRPr="00950E18" w:rsidRDefault="00A14E98" w:rsidP="00381E02">
            <w:pPr>
              <w:rPr>
                <w:noProof/>
              </w:rPr>
            </w:pPr>
          </w:p>
        </w:tc>
      </w:tr>
      <w:tr w:rsidR="00A14E98" w:rsidRPr="00950E18" w14:paraId="50902CAE" w14:textId="77777777" w:rsidTr="00AB5C7E">
        <w:trPr>
          <w:trHeight w:val="3456"/>
        </w:trPr>
        <w:tc>
          <w:tcPr>
            <w:tcW w:w="471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288" w:type="dxa"/>
            </w:tcMar>
          </w:tcPr>
          <w:p w14:paraId="7CEF56E3" w14:textId="6809DABE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557286178"/>
                <w:placeholder>
                  <w:docPart w:val="54E18C35B49945B4AAEE50224AD0E032"/>
                </w:placeholder>
                <w15:appearance w15:val="hidden"/>
              </w:sdtPr>
              <w:sdtEndPr/>
              <w:sdtContent>
                <w:r w:rsidR="00214615">
                  <w:rPr>
                    <w:noProof/>
                  </w:rPr>
                  <w:t xml:space="preserve">Ravioles gigantes </w:t>
                </w:r>
              </w:sdtContent>
            </w:sdt>
          </w:p>
          <w:p w14:paraId="04E546CB" w14:textId="4A483F7B" w:rsidR="00A14E98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2050833409"/>
                <w:placeholder>
                  <w:docPart w:val="33BEEAF420874E3AAD6908672F8FC6B9"/>
                </w:placeholder>
                <w15:appearance w15:val="hidden"/>
              </w:sdtPr>
              <w:sdtEndPr/>
              <w:sdtContent>
                <w:r w:rsidR="00214615" w:rsidRPr="00214615">
                  <w:rPr>
                    <w:noProof/>
                    <w:lang w:bidi="es-ES"/>
                  </w:rPr>
                  <w:t>Raviolis gigantes con Gruyère en mantequilla de salvia</w:t>
                </w:r>
                <w:r w:rsidR="00214615">
                  <w:rPr>
                    <w:noProof/>
                    <w:lang w:bidi="es-ES"/>
                  </w:rPr>
                  <w:t>.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6AD984D4" w14:textId="77777777" w:rsidR="00A14E98" w:rsidRPr="00950E18" w:rsidRDefault="00A14E98" w:rsidP="00381E02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35C9A3DD" w14:textId="77777777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2003690441"/>
                <w:placeholder>
                  <w:docPart w:val="36AB9D6008784ADEAD7F870AC182695D"/>
                </w:placeholder>
                <w:showingPlcHdr/>
                <w15:appearance w15:val="hidden"/>
              </w:sdtPr>
              <w:sdtEndPr/>
              <w:sdtContent>
                <w:r w:rsidR="000622C5" w:rsidRPr="00950E18">
                  <w:rPr>
                    <w:noProof/>
                    <w:lang w:bidi="es-ES"/>
                  </w:rPr>
                  <w:t>Cuatro quesos</w:t>
                </w:r>
                <w:r w:rsidR="000622C5" w:rsidRPr="00950E18">
                  <w:rPr>
                    <w:noProof/>
                    <w:lang w:bidi="es-ES"/>
                  </w:rPr>
                  <w:tab/>
                  <w:t>12 €</w:t>
                </w:r>
              </w:sdtContent>
            </w:sdt>
            <w:r w:rsidR="000622C5" w:rsidRPr="00950E18">
              <w:rPr>
                <w:noProof/>
                <w:lang w:bidi="es-ES"/>
              </w:rPr>
              <w:t xml:space="preserve"> </w:t>
            </w:r>
          </w:p>
          <w:p w14:paraId="13A03007" w14:textId="77777777" w:rsidR="00A14E98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1073856099"/>
                <w:placeholder>
                  <w:docPart w:val="DBBBE46E094842D9AE09DF4E24F8B731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Aceite de oliva virgen extra, mozzarella ahumada, mozzarella fresca, gorgonzola, grana padano, albahaca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035F2EC0" w14:textId="77777777" w:rsidR="00A14E98" w:rsidRPr="00950E18" w:rsidRDefault="00A14E98" w:rsidP="00381E02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759123AF" w14:textId="77777777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008022554"/>
                <w:placeholder>
                  <w:docPart w:val="241ECE9E396646B694646B3152D658DD"/>
                </w:placeholder>
                <w:showingPlcHdr/>
                <w15:appearance w15:val="hidden"/>
              </w:sdtPr>
              <w:sdtEndPr/>
              <w:sdtContent>
                <w:r w:rsidR="000622C5" w:rsidRPr="00950E18">
                  <w:rPr>
                    <w:noProof/>
                    <w:lang w:bidi="es-ES"/>
                  </w:rPr>
                  <w:t xml:space="preserve">Pepperoni </w:t>
                </w:r>
                <w:r w:rsidR="000622C5" w:rsidRPr="00950E18">
                  <w:rPr>
                    <w:noProof/>
                    <w:lang w:bidi="es-ES"/>
                  </w:rPr>
                  <w:tab/>
                  <w:t>14 €</w:t>
                </w:r>
              </w:sdtContent>
            </w:sdt>
            <w:r w:rsidR="000622C5" w:rsidRPr="00950E18">
              <w:rPr>
                <w:noProof/>
                <w:lang w:bidi="es-ES"/>
              </w:rPr>
              <w:t xml:space="preserve"> </w:t>
            </w:r>
          </w:p>
          <w:p w14:paraId="5C12E9A8" w14:textId="77777777" w:rsidR="00A14E98" w:rsidRPr="00950E18" w:rsidRDefault="007638EF" w:rsidP="00A7483E">
            <w:pPr>
              <w:rPr>
                <w:noProof/>
              </w:rPr>
            </w:pPr>
            <w:sdt>
              <w:sdtPr>
                <w:rPr>
                  <w:noProof/>
                </w:rPr>
                <w:id w:val="-1611191726"/>
                <w:placeholder>
                  <w:docPart w:val="1C072FEF85034E8D9A329DCAD0A2E80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Marinara, mozzarella, pepperoni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</w:tc>
        <w:tc>
          <w:tcPr>
            <w:tcW w:w="4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AC040" w14:textId="77777777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245043782"/>
                <w:placeholder>
                  <w:docPart w:val="E47C3191488F41BC9A1B86CDEBE2DF94"/>
                </w:placeholder>
                <w:showingPlcHdr/>
                <w15:appearance w15:val="hidden"/>
              </w:sdtPr>
              <w:sdtEndPr/>
              <w:sdtContent>
                <w:r w:rsidR="000622C5" w:rsidRPr="00950E18">
                  <w:rPr>
                    <w:noProof/>
                    <w:lang w:bidi="es-ES"/>
                  </w:rPr>
                  <w:t>Jamón y piña</w:t>
                </w:r>
                <w:r w:rsidR="000622C5" w:rsidRPr="00950E18">
                  <w:rPr>
                    <w:noProof/>
                    <w:lang w:bidi="es-ES"/>
                  </w:rPr>
                  <w:tab/>
                  <w:t>14 €</w:t>
                </w:r>
              </w:sdtContent>
            </w:sdt>
            <w:r w:rsidR="000622C5" w:rsidRPr="00950E18">
              <w:rPr>
                <w:noProof/>
                <w:lang w:bidi="es-ES"/>
              </w:rPr>
              <w:t xml:space="preserve"> </w:t>
            </w:r>
          </w:p>
          <w:p w14:paraId="37CE3882" w14:textId="77777777" w:rsidR="00A14E98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1930309148"/>
                <w:placeholder>
                  <w:docPart w:val="ADBCD658522842EBBED0554C590927F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 xml:space="preserve">Mozzarella, jamón ahumado, </w:t>
                </w:r>
                <w:r w:rsidR="00D56679" w:rsidRPr="00950E18">
                  <w:rPr>
                    <w:noProof/>
                    <w:lang w:bidi="es-ES"/>
                  </w:rPr>
                  <w:br/>
                </w:r>
                <w:r w:rsidR="00A7483E" w:rsidRPr="00950E18">
                  <w:rPr>
                    <w:noProof/>
                    <w:lang w:bidi="es-ES"/>
                  </w:rPr>
                  <w:t>piña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7D5AA438" w14:textId="77777777" w:rsidR="00A14E98" w:rsidRPr="00950E18" w:rsidRDefault="00A14E98" w:rsidP="00381E02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195B061C" w14:textId="77777777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1120998525"/>
                <w:placeholder>
                  <w:docPart w:val="4EF14201ACDB432E81D46A123D4E9507"/>
                </w:placeholder>
                <w:showingPlcHdr/>
                <w15:appearance w15:val="hidden"/>
              </w:sdtPr>
              <w:sdtEndPr/>
              <w:sdtContent>
                <w:r w:rsidR="000622C5" w:rsidRPr="00950E18">
                  <w:rPr>
                    <w:noProof/>
                    <w:lang w:bidi="es-ES"/>
                  </w:rPr>
                  <w:t>Amantes de los vegetales</w:t>
                </w:r>
                <w:r w:rsidR="000622C5" w:rsidRPr="00950E18">
                  <w:rPr>
                    <w:noProof/>
                    <w:lang w:bidi="es-ES"/>
                  </w:rPr>
                  <w:tab/>
                  <w:t>13 €</w:t>
                </w:r>
              </w:sdtContent>
            </w:sdt>
            <w:r w:rsidR="000622C5" w:rsidRPr="00950E18">
              <w:rPr>
                <w:noProof/>
                <w:lang w:bidi="es-ES"/>
              </w:rPr>
              <w:t xml:space="preserve"> </w:t>
            </w:r>
          </w:p>
          <w:p w14:paraId="54062D1F" w14:textId="77777777" w:rsidR="00A14E98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397751487"/>
                <w:placeholder>
                  <w:docPart w:val="4DB10D23028C43F9AB468397B59F2AFC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Champiñones, aceitunas rojas, pimientos verdes</w:t>
                </w:r>
                <w:r w:rsidR="00A7483E" w:rsidRPr="00950E18">
                  <w:rPr>
                    <w:noProof/>
                    <w:lang w:bidi="es-ES"/>
                  </w:rPr>
                  <w:br/>
                  <w:t>aceitunas negras, tomates, parmesano, mozzarella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0BFDED02" w14:textId="77777777" w:rsidR="00A14E98" w:rsidRPr="00950E18" w:rsidRDefault="00A14E98" w:rsidP="00381E02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277A2B09" w14:textId="77777777" w:rsidR="00A14E9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366959076"/>
                <w:placeholder>
                  <w:docPart w:val="8D440286B5914659B4103C1C9C8533A6"/>
                </w:placeholder>
                <w:showingPlcHdr/>
                <w15:appearance w15:val="hidden"/>
              </w:sdtPr>
              <w:sdtEndPr/>
              <w:sdtContent>
                <w:r w:rsidR="000622C5" w:rsidRPr="00950E18">
                  <w:rPr>
                    <w:noProof/>
                    <w:lang w:bidi="es-ES"/>
                  </w:rPr>
                  <w:t>Amantes de la carne</w:t>
                </w:r>
                <w:r w:rsidR="000622C5" w:rsidRPr="00950E18">
                  <w:rPr>
                    <w:noProof/>
                    <w:lang w:bidi="es-ES"/>
                  </w:rPr>
                  <w:tab/>
                  <w:t>16 €</w:t>
                </w:r>
              </w:sdtContent>
            </w:sdt>
            <w:r w:rsidR="000622C5" w:rsidRPr="00950E18">
              <w:rPr>
                <w:noProof/>
                <w:lang w:bidi="es-ES"/>
              </w:rPr>
              <w:t xml:space="preserve"> </w:t>
            </w:r>
          </w:p>
          <w:p w14:paraId="14D1D2C9" w14:textId="77777777" w:rsidR="00A14E98" w:rsidRPr="00950E18" w:rsidRDefault="007638EF" w:rsidP="00A7483E">
            <w:pPr>
              <w:rPr>
                <w:noProof/>
              </w:rPr>
            </w:pPr>
            <w:sdt>
              <w:sdtPr>
                <w:rPr>
                  <w:noProof/>
                </w:rPr>
                <w:id w:val="195277999"/>
                <w:placeholder>
                  <w:docPart w:val="DBED6278394445A6BADB04E0FFA989B0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 xml:space="preserve">Salchicha, pepperoni, jamón, beicon, extra de queso, </w:t>
                </w:r>
                <w:r w:rsidR="00A7483E" w:rsidRPr="00950E18">
                  <w:rPr>
                    <w:noProof/>
                    <w:lang w:bidi="es-ES"/>
                  </w:rPr>
                  <w:br/>
                  <w:t>ajo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</w:tc>
      </w:tr>
    </w:tbl>
    <w:p w14:paraId="460EE9E0" w14:textId="77777777" w:rsidR="008E4830" w:rsidRPr="00950E18" w:rsidRDefault="008E483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5"/>
        <w:gridCol w:w="236"/>
        <w:gridCol w:w="2998"/>
        <w:gridCol w:w="1782"/>
        <w:gridCol w:w="1165"/>
      </w:tblGrid>
      <w:tr w:rsidR="00D2030F" w:rsidRPr="00950E18" w14:paraId="7B4E0E5E" w14:textId="77777777" w:rsidTr="00405052">
        <w:trPr>
          <w:trHeight w:val="445"/>
        </w:trPr>
        <w:tc>
          <w:tcPr>
            <w:tcW w:w="28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2F07F9" w14:textId="77777777" w:rsidR="008E4830" w:rsidRPr="00950E18" w:rsidRDefault="007638EF" w:rsidP="00460A5A">
            <w:pPr>
              <w:pStyle w:val="Ttulo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970599292"/>
                <w:placeholder>
                  <w:docPart w:val="907BA583C8084C83B29675BB29CDC210"/>
                </w:placeholder>
                <w:showingPlcHdr/>
                <w15:appearance w15:val="hidden"/>
              </w:sdtPr>
              <w:sdtEndPr/>
              <w:sdtContent>
                <w:r w:rsidR="00460A5A" w:rsidRPr="00950E18">
                  <w:rPr>
                    <w:noProof/>
                    <w:lang w:bidi="es-ES"/>
                  </w:rPr>
                  <w:t>CREE SU PROPIA PIZZA</w:t>
                </w:r>
              </w:sdtContent>
            </w:sdt>
            <w:r w:rsidR="00460A5A" w:rsidRPr="00950E18">
              <w:rPr>
                <w:noProof/>
                <w:lang w:bidi="es-ES"/>
              </w:rPr>
              <w:t xml:space="preserve"> </w:t>
            </w:r>
          </w:p>
        </w:tc>
        <w:tc>
          <w:tcPr>
            <w:tcW w:w="5305" w:type="dxa"/>
            <w:gridSpan w:val="3"/>
            <w:tcBorders>
              <w:top w:val="nil"/>
              <w:left w:val="nil"/>
              <w:bottom w:val="single" w:sz="4" w:space="0" w:color="ED1C24" w:themeColor="accent1"/>
              <w:right w:val="nil"/>
            </w:tcBorders>
          </w:tcPr>
          <w:p w14:paraId="3851ADE1" w14:textId="77777777" w:rsidR="008E4830" w:rsidRPr="00950E18" w:rsidRDefault="008E4830" w:rsidP="00486560">
            <w:pPr>
              <w:rPr>
                <w:rFonts w:asciiTheme="majorHAnsi" w:hAnsiTheme="majorHAnsi"/>
                <w:b/>
                <w:bCs/>
                <w:noProof/>
                <w:color w:val="ED1C24" w:themeColor="accent1"/>
                <w:sz w:val="24"/>
                <w:szCs w:val="24"/>
              </w:rPr>
            </w:pPr>
          </w:p>
        </w:tc>
        <w:tc>
          <w:tcPr>
            <w:tcW w:w="1165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86316" w14:textId="77777777" w:rsidR="008E4830" w:rsidRPr="00950E18" w:rsidRDefault="00D2030F" w:rsidP="00D2030F">
            <w:pPr>
              <w:jc w:val="center"/>
              <w:rPr>
                <w:noProof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52E98F21" wp14:editId="6524B649">
                  <wp:extent cx="559473" cy="559473"/>
                  <wp:effectExtent l="0" t="0" r="0" b="0"/>
                  <wp:docPr id="2" name="Gráfico 2" descr="Contorno de qu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ontorno de queso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32" cy="562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030F" w:rsidRPr="00950E18" w14:paraId="24DA7724" w14:textId="77777777" w:rsidTr="00405052">
        <w:trPr>
          <w:trHeight w:val="445"/>
        </w:trPr>
        <w:tc>
          <w:tcPr>
            <w:tcW w:w="288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8A2202" w14:textId="77777777" w:rsidR="008E4830" w:rsidRPr="00950E18" w:rsidRDefault="008E4830" w:rsidP="00486560">
            <w:pPr>
              <w:rPr>
                <w:noProof/>
              </w:rPr>
            </w:pPr>
          </w:p>
        </w:tc>
        <w:tc>
          <w:tcPr>
            <w:tcW w:w="5305" w:type="dxa"/>
            <w:gridSpan w:val="3"/>
            <w:tcBorders>
              <w:top w:val="single" w:sz="4" w:space="0" w:color="ED1C24" w:themeColor="accent1"/>
              <w:left w:val="nil"/>
              <w:bottom w:val="nil"/>
              <w:right w:val="nil"/>
            </w:tcBorders>
          </w:tcPr>
          <w:p w14:paraId="5A479C4A" w14:textId="77777777" w:rsidR="008E4830" w:rsidRPr="00950E18" w:rsidRDefault="008E4830" w:rsidP="00486560">
            <w:pPr>
              <w:rPr>
                <w:noProof/>
              </w:rPr>
            </w:pPr>
          </w:p>
        </w:tc>
        <w:tc>
          <w:tcPr>
            <w:tcW w:w="116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439C93" w14:textId="77777777" w:rsidR="008E4830" w:rsidRPr="00950E18" w:rsidRDefault="008E4830" w:rsidP="00486560">
            <w:pPr>
              <w:rPr>
                <w:noProof/>
              </w:rPr>
            </w:pPr>
          </w:p>
        </w:tc>
      </w:tr>
      <w:tr w:rsidR="00D2030F" w:rsidRPr="00950E18" w14:paraId="19032235" w14:textId="77777777" w:rsidTr="00405052">
        <w:trPr>
          <w:trHeight w:val="445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C195B58" w14:textId="77777777" w:rsidR="008E4830" w:rsidRPr="00950E18" w:rsidRDefault="008E4830" w:rsidP="00486560">
            <w:pPr>
              <w:rPr>
                <w:noProof/>
              </w:rPr>
            </w:pPr>
          </w:p>
        </w:tc>
        <w:tc>
          <w:tcPr>
            <w:tcW w:w="5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232CF" w14:textId="77777777" w:rsidR="008E4830" w:rsidRPr="00950E18" w:rsidRDefault="008E4830" w:rsidP="00486560">
            <w:pPr>
              <w:rPr>
                <w:noProof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1F40225" w14:textId="77777777" w:rsidR="008E4830" w:rsidRPr="00950E18" w:rsidRDefault="008E4830" w:rsidP="00486560">
            <w:pPr>
              <w:rPr>
                <w:noProof/>
              </w:rPr>
            </w:pPr>
          </w:p>
        </w:tc>
      </w:tr>
      <w:tr w:rsidR="00302429" w:rsidRPr="00950E18" w14:paraId="52D26624" w14:textId="77777777" w:rsidTr="00D52D6E">
        <w:trPr>
          <w:trHeight w:val="864"/>
        </w:trPr>
        <w:tc>
          <w:tcPr>
            <w:tcW w:w="935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843F9C9" w14:textId="77777777" w:rsidR="00302429" w:rsidRPr="00950E18" w:rsidRDefault="007638EF" w:rsidP="00DC2A76">
            <w:pPr>
              <w:pStyle w:val="Artculoypreciolargo"/>
              <w:rPr>
                <w:noProof/>
              </w:rPr>
            </w:pPr>
            <w:sdt>
              <w:sdtPr>
                <w:rPr>
                  <w:noProof/>
                </w:rPr>
                <w:id w:val="439260615"/>
                <w:placeholder>
                  <w:docPart w:val="6E33CB2207EF469E8BF577B15F5DFDE7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rStyle w:val="Textodelmarcadordeposicin"/>
                    <w:noProof/>
                    <w:color w:val="auto"/>
                    <w:lang w:bidi="es-ES"/>
                  </w:rPr>
                  <w:t>Elija los ingredientes</w:t>
                </w:r>
                <w:r w:rsidR="006273B8" w:rsidRPr="00950E18">
                  <w:rPr>
                    <w:noProof/>
                    <w:lang w:bidi="es-ES"/>
                  </w:rPr>
                  <w:tab/>
                  <w:t>15 €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</w:tc>
      </w:tr>
      <w:tr w:rsidR="00D2030F" w:rsidRPr="00950E18" w14:paraId="19BF34D0" w14:textId="77777777" w:rsidTr="00302429">
        <w:trPr>
          <w:trHeight w:val="1884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A54FE9" w14:textId="77777777" w:rsidR="00D2030F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2106685556"/>
                <w:placeholder>
                  <w:docPart w:val="76942D32E0284F85A521D991FD290C5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tamaño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CF79FDF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803966575"/>
                <w:placeholder>
                  <w:docPart w:val="55E322BD5BBB47838B24EB1859E9CA3B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18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2BCFC29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681963585"/>
                <w:placeholder>
                  <w:docPart w:val="3A5665427E8D42D78DEF1FB5EF4A09B0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30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7229C0C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849937574"/>
                <w:placeholder>
                  <w:docPart w:val="A3192B2A878744FD8BAE9E01F9812859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35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55C92218" w14:textId="77777777" w:rsidR="00D2030F" w:rsidRPr="00950E18" w:rsidRDefault="00D2030F" w:rsidP="00D2030F">
            <w:pPr>
              <w:rPr>
                <w:noProof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02DD33B" w14:textId="77777777" w:rsidR="00D2030F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508749659"/>
                <w:placeholder>
                  <w:docPart w:val="3AFD31B0B6DB4D9CAD6703F89BDDB7F4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la masa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90D301D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005899099"/>
                <w:placeholder>
                  <w:docPart w:val="3AE1975B375D4516A6E146E9FD3BF7BC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noProof/>
                    <w:lang w:bidi="es-ES"/>
                  </w:rPr>
                  <w:t>Amasada a mano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9FB8C6C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534310590"/>
                <w:placeholder>
                  <w:docPart w:val="3644290F5EE5429B8B78E0298397F5D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Masa fina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246D471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530540406"/>
                <w:placeholder>
                  <w:docPart w:val="E67D5FE5B600471E9BB0796718F93E9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Masa rellena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250B848" w14:textId="77777777" w:rsidR="00D2030F" w:rsidRPr="00950E18" w:rsidRDefault="007638EF" w:rsidP="00DE35B9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noProof/>
                </w:rPr>
                <w:id w:val="1650478240"/>
                <w:placeholder>
                  <w:docPart w:val="CD21E545C4D64F6D932876E8D2905E92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noProof/>
                    <w:lang w:bidi="es-ES"/>
                  </w:rPr>
                  <w:t>Sin gluten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BA9C10" w14:textId="77777777" w:rsidR="00D2030F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859390100"/>
                <w:placeholder>
                  <w:docPart w:val="E599CA3623634941A518C0CFBD0931B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queso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B01FFF6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457947706"/>
                <w:placeholder>
                  <w:docPart w:val="3D81E0BD30E84DE1A007C2689D143D7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Mozzarella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6C5344A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666787235"/>
                <w:placeholder>
                  <w:docPart w:val="F4B70F60F6B74AC481DAC6EBD8320CB7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Ricotta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673F65E" w14:textId="77777777" w:rsidR="00D2030F" w:rsidRPr="00950E18" w:rsidRDefault="007638EF" w:rsidP="00DE35B9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noProof/>
                </w:rPr>
                <w:id w:val="1950733394"/>
                <w:placeholder>
                  <w:docPart w:val="86EC6C8E9B0C444EB7A6EF7292969D95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Parmesano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</w:tc>
      </w:tr>
      <w:tr w:rsidR="00D2030F" w:rsidRPr="00950E18" w14:paraId="4CD91F08" w14:textId="77777777" w:rsidTr="00B12F2D">
        <w:trPr>
          <w:trHeight w:val="2232"/>
        </w:trPr>
        <w:tc>
          <w:tcPr>
            <w:tcW w:w="31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59E009" w14:textId="77777777" w:rsidR="00D2030F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1679029400"/>
                <w:placeholder>
                  <w:docPart w:val="FFE42DD39F8A4B0A832D8ACD4A25C4A9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su proteína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DF49642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380017273"/>
                <w:placeholder>
                  <w:docPart w:val="0F74FB7821FE45258BB5F20AF43EAC87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Ternera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B35256A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32189137"/>
                <w:placeholder>
                  <w:docPart w:val="107D11F977C141E2A4E6A30472543B5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Jamón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0E91944" w14:textId="77777777" w:rsidR="00D52D6E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365871733"/>
                <w:placeholder>
                  <w:docPart w:val="EAAAF6A2D29D419C8E6EB671AA02106A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Pepperoni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97B23A9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786042049"/>
                <w:placeholder>
                  <w:docPart w:val="C02925A6A23145E8809E49364AE98AAC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Beicon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414020E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396364744"/>
                <w:placeholder>
                  <w:docPart w:val="B20D02B951034A2595C1EE7AB844E0BE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Pollo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E9FAFFE" w14:textId="77777777" w:rsidR="00D2030F" w:rsidRPr="00950E18" w:rsidRDefault="007638EF" w:rsidP="00DE35B9">
            <w:pPr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sdt>
              <w:sdtPr>
                <w:rPr>
                  <w:noProof/>
                </w:rPr>
                <w:id w:val="1812050551"/>
                <w:placeholder>
                  <w:docPart w:val="167B25F0C75D46E69B1DF2A4EF294613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Salchicha italiana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F2FAC77" w14:textId="77777777" w:rsidR="00D2030F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576363289"/>
                <w:placeholder>
                  <w:docPart w:val="A38D5901D088430E815A4EFB4E930E7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las verduras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2F8418C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277861085"/>
                <w:placeholder>
                  <w:docPart w:val="CCF16FD6B65A42A3BDCAE27641BD533E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Aceitunas negras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8F77C6A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534925901"/>
                <w:placeholder>
                  <w:docPart w:val="ADB989FB654748898CBE4CC132A80634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Setas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96CBF5C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083524464"/>
                <w:placeholder>
                  <w:docPart w:val="FB1AD906F64B44B0B5E30DCB4ECF6C85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Cebollas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BF5DF86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13611944"/>
                <w:placeholder>
                  <w:docPart w:val="776BD001CF864B2291C717A0327A91D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Pimientos verdes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28CECE0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464073545"/>
                <w:placeholder>
                  <w:docPart w:val="71849C09EC634AD48072037923ED2805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Cebolla roja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43681502" w14:textId="77777777" w:rsidR="00D2030F" w:rsidRPr="00950E18" w:rsidRDefault="007638EF" w:rsidP="00DE35B9">
            <w:pPr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sdt>
              <w:sdtPr>
                <w:rPr>
                  <w:noProof/>
                </w:rPr>
                <w:id w:val="-854643055"/>
                <w:placeholder>
                  <w:docPart w:val="A6C612FB5FA84D0FB21E22E30DA6FBB7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Espinacas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FABA15" w14:textId="77777777" w:rsidR="00DD131B" w:rsidRPr="00950E18" w:rsidRDefault="00DD131B" w:rsidP="00AB5C7E">
            <w:pPr>
              <w:pStyle w:val="Artculoyprecio"/>
              <w:rPr>
                <w:noProof/>
              </w:rPr>
            </w:pPr>
          </w:p>
          <w:p w14:paraId="4FC16EA0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048337294"/>
                <w:placeholder>
                  <w:docPart w:val="F6AB71D2DFC6496B9AE36CAAB899052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Jalapeños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4ABDD667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055970016"/>
                <w:placeholder>
                  <w:docPart w:val="2DC4F16EB68644CBB2D903F1C906878C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Piña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FD704EE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228357327"/>
                <w:placeholder>
                  <w:docPart w:val="029BE2DDD03A46869FBA8DEDF917C659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Chili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6E524A9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1250701763"/>
                <w:placeholder>
                  <w:docPart w:val="87D0F0EF01F947CEA7EAEF2BE74F3998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Aceitunas verdes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FBC2729" w14:textId="77777777" w:rsidR="00D2030F" w:rsidRPr="00950E18" w:rsidRDefault="007638EF" w:rsidP="00DE35B9">
            <w:pPr>
              <w:rPr>
                <w:noProof/>
              </w:rPr>
            </w:pPr>
            <w:sdt>
              <w:sdtPr>
                <w:rPr>
                  <w:noProof/>
                </w:rPr>
                <w:id w:val="-662697343"/>
                <w:placeholder>
                  <w:docPart w:val="26C32D733B4A413AA5FDFF46E849A327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Arúgula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037197A" w14:textId="77777777" w:rsidR="00D2030F" w:rsidRPr="00950E18" w:rsidRDefault="007638EF" w:rsidP="00DE35B9">
            <w:pPr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sdt>
              <w:sdtPr>
                <w:rPr>
                  <w:noProof/>
                </w:rPr>
                <w:id w:val="1623737229"/>
                <w:placeholder>
                  <w:docPart w:val="3E025DF9839F497CA4492F57C9DE6B3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Ajo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</w:tc>
      </w:tr>
    </w:tbl>
    <w:p w14:paraId="40885B36" w14:textId="77777777" w:rsidR="00137472" w:rsidRPr="00950E18" w:rsidRDefault="00137472" w:rsidP="00137472">
      <w:pPr>
        <w:pStyle w:val="Anclajedegrficos"/>
      </w:pPr>
    </w:p>
    <w:p w14:paraId="4A1FF045" w14:textId="77777777" w:rsidR="00137472" w:rsidRPr="00950E18" w:rsidRDefault="00137472" w:rsidP="00137472">
      <w:pPr>
        <w:pStyle w:val="Anclajedegrficos"/>
      </w:pPr>
    </w:p>
    <w:p w14:paraId="4651761C" w14:textId="77777777" w:rsidR="00137472" w:rsidRPr="00950E18" w:rsidRDefault="00137472" w:rsidP="00137472">
      <w:pPr>
        <w:pStyle w:val="Anclajedegrficos"/>
        <w:sectPr w:rsidR="00137472" w:rsidRPr="00950E18" w:rsidSect="009830D0">
          <w:pgSz w:w="11906" w:h="16838" w:code="9"/>
          <w:pgMar w:top="576" w:right="1440" w:bottom="720" w:left="1440" w:header="720" w:footer="720" w:gutter="0"/>
          <w:cols w:space="720"/>
          <w:docGrid w:linePitch="360"/>
        </w:sectPr>
      </w:pPr>
    </w:p>
    <w:p w14:paraId="3E2CF15B" w14:textId="150738D8" w:rsidR="00137472" w:rsidRPr="00950E18" w:rsidRDefault="00137472" w:rsidP="00137472">
      <w:pPr>
        <w:pStyle w:val="Anclajedegrficos"/>
      </w:pPr>
    </w:p>
    <w:tbl>
      <w:tblPr>
        <w:tblStyle w:val="Tablaconcuadrcula"/>
        <w:tblW w:w="9027" w:type="dxa"/>
        <w:tblLook w:val="04A0" w:firstRow="1" w:lastRow="0" w:firstColumn="1" w:lastColumn="0" w:noHBand="0" w:noVBand="1"/>
      </w:tblPr>
      <w:tblGrid>
        <w:gridCol w:w="3865"/>
        <w:gridCol w:w="23"/>
        <w:gridCol w:w="765"/>
        <w:gridCol w:w="742"/>
        <w:gridCol w:w="23"/>
        <w:gridCol w:w="3609"/>
      </w:tblGrid>
      <w:tr w:rsidR="009E6EF3" w:rsidRPr="00950E18" w14:paraId="70FA6AAF" w14:textId="77777777" w:rsidTr="009830D0">
        <w:trPr>
          <w:trHeight w:val="1008"/>
        </w:trPr>
        <w:tc>
          <w:tcPr>
            <w:tcW w:w="388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0E0984" w14:textId="77777777" w:rsidR="009E6EF3" w:rsidRPr="00950E18" w:rsidRDefault="007638EF" w:rsidP="00460A5A">
            <w:pPr>
              <w:pStyle w:val="Ttulo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1611281815"/>
                <w:placeholder>
                  <w:docPart w:val="254F6DD16BD8440F8B12887B6C60F5B0"/>
                </w:placeholder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60A5A" w:rsidRPr="00950E18">
                  <w:rPr>
                    <w:noProof/>
                    <w:lang w:bidi="es-ES"/>
                  </w:rPr>
                  <w:t>LOS CLÁSICOS</w:t>
                </w:r>
              </w:sdtContent>
            </w:sdt>
          </w:p>
        </w:tc>
        <w:tc>
          <w:tcPr>
            <w:tcW w:w="15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8FD987" w14:textId="77777777" w:rsidR="009E6EF3" w:rsidRPr="00950E18" w:rsidRDefault="009E6EF3" w:rsidP="00626E5D">
            <w:pPr>
              <w:jc w:val="center"/>
              <w:rPr>
                <w:noProof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45BADEA0" wp14:editId="2CFB7DB6">
                  <wp:extent cx="532186" cy="532186"/>
                  <wp:effectExtent l="0" t="0" r="1270" b="1270"/>
                  <wp:docPr id="4" name="Gráfico 4" descr="Contorno de pizza compl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áfico 1" descr="Contorno de pizza completa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61" cy="549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90250" w14:textId="77777777" w:rsidR="009E6EF3" w:rsidRPr="00950E18" w:rsidRDefault="007638EF" w:rsidP="00460A5A">
            <w:pPr>
              <w:pStyle w:val="Ttulo1"/>
              <w:outlineLvl w:val="0"/>
              <w:rPr>
                <w:noProof/>
              </w:rPr>
            </w:pPr>
            <w:sdt>
              <w:sdtPr>
                <w:rPr>
                  <w:noProof/>
                </w:rPr>
                <w:id w:val="-1613591071"/>
                <w:placeholder>
                  <w:docPart w:val="01EBF89F9FDF4EFA8BDD00715E88FC9E"/>
                </w:placeholder>
                <w:showingPlcHdr/>
                <w15:appearance w15:val="hidden"/>
              </w:sdtPr>
              <w:sdtEndPr/>
              <w:sdtContent>
                <w:r w:rsidR="00460A5A" w:rsidRPr="00950E18">
                  <w:rPr>
                    <w:noProof/>
                    <w:lang w:bidi="es-ES"/>
                  </w:rPr>
                  <w:t>CREE SU PROPIA PIZZA</w:t>
                </w:r>
              </w:sdtContent>
            </w:sdt>
          </w:p>
        </w:tc>
      </w:tr>
      <w:tr w:rsidR="009E6EF3" w:rsidRPr="00950E18" w14:paraId="7E14AE75" w14:textId="77777777" w:rsidTr="009830D0">
        <w:trPr>
          <w:trHeight w:val="6192"/>
        </w:trPr>
        <w:tc>
          <w:tcPr>
            <w:tcW w:w="3865" w:type="dxa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51DBC18C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324819806"/>
                <w:placeholder>
                  <w:docPart w:val="3A662BC219D044718CD194D4A37D55C5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Margarita</w:t>
                </w:r>
                <w:r w:rsidR="00A7483E" w:rsidRPr="00950E18">
                  <w:rPr>
                    <w:noProof/>
                    <w:lang w:bidi="es-ES"/>
                  </w:rPr>
                  <w:tab/>
                  <w:t xml:space="preserve"> 12 €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769CE901" w14:textId="77777777" w:rsidR="00A7483E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874115197"/>
                <w:placeholder>
                  <w:docPart w:val="B3C17E8BAD724EEAB3C6EB7E601D4787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Pomodoro, mozzarella fresca, albahaca, grana, padano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7CA3C0B3" w14:textId="77777777" w:rsidR="00A7483E" w:rsidRPr="00950E18" w:rsidRDefault="00A7483E" w:rsidP="00A7483E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31247E40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461461260"/>
                <w:placeholder>
                  <w:docPart w:val="91DF0FEFEF4A45E7B4562129F89CF25E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Cuatro quesos</w:t>
                </w:r>
                <w:r w:rsidR="00A7483E" w:rsidRPr="00950E18">
                  <w:rPr>
                    <w:noProof/>
                    <w:lang w:bidi="es-ES"/>
                  </w:rPr>
                  <w:tab/>
                  <w:t>12 €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600C3464" w14:textId="77777777" w:rsidR="00A7483E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372976610"/>
                <w:placeholder>
                  <w:docPart w:val="B37DA515D7D94D3DB8484FA6FB3A8759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Aceite de oliva virgen extra, mozzarella ahumada, mozzarella fresca, gorgonzola, grana padano, albahaca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4F42C3AF" w14:textId="77777777" w:rsidR="00A7483E" w:rsidRPr="00950E18" w:rsidRDefault="00A7483E" w:rsidP="00A7483E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4F59E4DE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893659738"/>
                <w:placeholder>
                  <w:docPart w:val="22506645FFC44DCA949CFAED61195EF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 xml:space="preserve">Pepperoni </w:t>
                </w:r>
                <w:r w:rsidR="00A7483E" w:rsidRPr="00950E18">
                  <w:rPr>
                    <w:noProof/>
                    <w:lang w:bidi="es-ES"/>
                  </w:rPr>
                  <w:tab/>
                  <w:t>14 €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46ADFFC0" w14:textId="77777777" w:rsidR="00A7483E" w:rsidRPr="00950E18" w:rsidRDefault="007638EF" w:rsidP="00A7483E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-1291741878"/>
                <w:placeholder>
                  <w:docPart w:val="12DA8FE63387457CA48460F924D405FF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Marinara, mozzarella, pepperoni</w:t>
                </w:r>
              </w:sdtContent>
            </w:sdt>
          </w:p>
          <w:p w14:paraId="1C394032" w14:textId="77777777" w:rsidR="00A7483E" w:rsidRPr="00950E18" w:rsidRDefault="00A7483E" w:rsidP="00626E5D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B6070AA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248890865"/>
                <w:placeholder>
                  <w:docPart w:val="C2A0046D5C67473D9E37C80F17D56646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Jamón y piña</w:t>
                </w:r>
                <w:r w:rsidR="00A7483E" w:rsidRPr="00950E18">
                  <w:rPr>
                    <w:noProof/>
                    <w:lang w:bidi="es-ES"/>
                  </w:rPr>
                  <w:tab/>
                  <w:t>14 €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1DCF13EF" w14:textId="77777777" w:rsidR="00A7483E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653217898"/>
                <w:placeholder>
                  <w:docPart w:val="07689697FF8A48E9BC270D01DFF6D580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Mozzarella, jamón ahumado, piña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2C3C7A10" w14:textId="77777777" w:rsidR="00A7483E" w:rsidRPr="00950E18" w:rsidRDefault="00A7483E" w:rsidP="00A7483E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2723812B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452061046"/>
                <w:placeholder>
                  <w:docPart w:val="358606F5353D40D38CE656C337D501BB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Amantes de los vegetales</w:t>
                </w:r>
                <w:r w:rsidR="00A7483E" w:rsidRPr="00950E18">
                  <w:rPr>
                    <w:noProof/>
                    <w:lang w:bidi="es-ES"/>
                  </w:rPr>
                  <w:tab/>
                  <w:t>13 €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181F21CB" w14:textId="77777777" w:rsidR="00A7483E" w:rsidRPr="00950E18" w:rsidRDefault="007638EF" w:rsidP="00A7483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396256600"/>
                <w:placeholder>
                  <w:docPart w:val="6D6AA632C1D9414A8C1F0A6EAC9377CD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Champiñones, cebolla roja, pimientos verdes, aceitunas negras, tomates, parmesano, mozzarella</w:t>
                </w:r>
              </w:sdtContent>
            </w:sdt>
            <w:r w:rsidR="00A7483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7D60340C" w14:textId="77777777" w:rsidR="00A7483E" w:rsidRPr="00950E18" w:rsidRDefault="00A7483E" w:rsidP="00A7483E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6EB99F40" w14:textId="77777777" w:rsidR="00A7483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044725719"/>
                <w:placeholder>
                  <w:docPart w:val="E101C1C0BE2E4F698D25C66ED52BE6C5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Amantes de la carne</w:t>
                </w:r>
                <w:r w:rsidR="00A7483E" w:rsidRPr="00950E18">
                  <w:rPr>
                    <w:noProof/>
                    <w:lang w:bidi="es-ES"/>
                  </w:rPr>
                  <w:tab/>
                  <w:t>16 €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621F53DB" w14:textId="77777777" w:rsidR="00A7483E" w:rsidRPr="00950E18" w:rsidRDefault="007638EF" w:rsidP="00A7483E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2072155067"/>
                <w:placeholder>
                  <w:docPart w:val="006EE8B563184494BA040692FCCD828B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Salchicha, pepperoni, jamón, beicon, extra de queso, ajo</w:t>
                </w:r>
              </w:sdtContent>
            </w:sdt>
          </w:p>
          <w:p w14:paraId="66E0F144" w14:textId="77777777" w:rsidR="00A7483E" w:rsidRPr="00950E18" w:rsidRDefault="00A7483E" w:rsidP="00626E5D">
            <w:pPr>
              <w:autoSpaceDE w:val="0"/>
              <w:autoSpaceDN w:val="0"/>
              <w:adjustRightInd w:val="0"/>
              <w:rPr>
                <w:noProof/>
              </w:rPr>
            </w:pPr>
          </w:p>
          <w:p w14:paraId="5E94AF71" w14:textId="77777777" w:rsidR="00AB5C7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388453695"/>
                <w:placeholder>
                  <w:docPart w:val="990B1616F62547B38E3301E736866B10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>Margarita</w:t>
                </w:r>
                <w:r w:rsidR="00AB5C7E" w:rsidRPr="00950E18">
                  <w:rPr>
                    <w:noProof/>
                    <w:lang w:bidi="es-ES"/>
                  </w:rPr>
                  <w:tab/>
                  <w:t xml:space="preserve"> 12 €</w:t>
                </w:r>
              </w:sdtContent>
            </w:sdt>
            <w:r w:rsidR="00AB5C7E" w:rsidRPr="00950E18">
              <w:rPr>
                <w:noProof/>
                <w:lang w:bidi="es-ES"/>
              </w:rPr>
              <w:t xml:space="preserve"> </w:t>
            </w:r>
          </w:p>
          <w:p w14:paraId="091B77EB" w14:textId="77777777" w:rsidR="00AB5C7E" w:rsidRPr="00950E18" w:rsidRDefault="007638EF" w:rsidP="00AB5C7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140162536"/>
                <w:placeholder>
                  <w:docPart w:val="D0D6CFC3481449038A43BF7BCD6EF079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>Pomodoro, mozzarella fresca, albahaca, grana, padano</w:t>
                </w:r>
              </w:sdtContent>
            </w:sdt>
            <w:r w:rsidR="00AB5C7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7DD41B21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4D21B9FF" w14:textId="77777777" w:rsidR="00AB5C7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273947956"/>
                <w:placeholder>
                  <w:docPart w:val="BC74138BF17A44F5993BB1DDC3D6B3AE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 xml:space="preserve">Pepperoni </w:t>
                </w:r>
                <w:r w:rsidR="00AB5C7E" w:rsidRPr="00950E18">
                  <w:rPr>
                    <w:noProof/>
                    <w:lang w:bidi="es-ES"/>
                  </w:rPr>
                  <w:tab/>
                  <w:t>14 €</w:t>
                </w:r>
              </w:sdtContent>
            </w:sdt>
            <w:r w:rsidR="00AB5C7E" w:rsidRPr="00950E18">
              <w:rPr>
                <w:noProof/>
                <w:lang w:bidi="es-ES"/>
              </w:rPr>
              <w:t xml:space="preserve"> </w:t>
            </w:r>
          </w:p>
          <w:p w14:paraId="21E952F7" w14:textId="77777777" w:rsidR="00AB5C7E" w:rsidRPr="00950E18" w:rsidRDefault="007638EF" w:rsidP="00AB5C7E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396325728"/>
                <w:placeholder>
                  <w:docPart w:val="A55B8FFDBA73412BA42CF1900805F363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>Marinara, mozzarella, pepperoni</w:t>
                </w:r>
              </w:sdtContent>
            </w:sdt>
          </w:p>
          <w:p w14:paraId="0F2093B8" w14:textId="77777777" w:rsidR="00AB5C7E" w:rsidRPr="00950E18" w:rsidRDefault="00AB5C7E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6FCF9FFB" w14:textId="77777777" w:rsidR="00AB5C7E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1166394791"/>
                <w:placeholder>
                  <w:docPart w:val="22A13FD8A6414A22AA96E28309450C78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>Amantes de los vegetales</w:t>
                </w:r>
                <w:r w:rsidR="00AB5C7E" w:rsidRPr="00950E18">
                  <w:rPr>
                    <w:noProof/>
                    <w:lang w:bidi="es-ES"/>
                  </w:rPr>
                  <w:tab/>
                  <w:t>13 €</w:t>
                </w:r>
              </w:sdtContent>
            </w:sdt>
            <w:r w:rsidR="00AB5C7E" w:rsidRPr="00950E18">
              <w:rPr>
                <w:noProof/>
                <w:lang w:bidi="es-ES"/>
              </w:rPr>
              <w:t xml:space="preserve"> </w:t>
            </w:r>
          </w:p>
          <w:p w14:paraId="0B394B7C" w14:textId="77777777" w:rsidR="00AB5C7E" w:rsidRPr="00950E18" w:rsidRDefault="007638EF" w:rsidP="00AB5C7E">
            <w:pPr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874005466"/>
                <w:placeholder>
                  <w:docPart w:val="B9C89EBCB7AC481A989808D6F113696B"/>
                </w:placeholder>
                <w:showingPlcHdr/>
                <w15:appearance w15:val="hidden"/>
              </w:sdtPr>
              <w:sdtEndPr/>
              <w:sdtContent>
                <w:r w:rsidR="00AB5C7E" w:rsidRPr="00950E18">
                  <w:rPr>
                    <w:noProof/>
                    <w:lang w:bidi="es-ES"/>
                  </w:rPr>
                  <w:t>Champiñones, cebolla roja, pimientos verdes, aceitunas negras, tomates, parmesano, mozzarella</w:t>
                </w:r>
              </w:sdtContent>
            </w:sdt>
            <w:r w:rsidR="00AB5C7E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30118BB8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4" w:space="0" w:color="ED1C24" w:themeColor="accent1"/>
            </w:tcBorders>
          </w:tcPr>
          <w:p w14:paraId="2C29EA1C" w14:textId="77777777" w:rsidR="009E6EF3" w:rsidRPr="00950E18" w:rsidRDefault="009E6EF3" w:rsidP="00626E5D">
            <w:pPr>
              <w:rPr>
                <w:noProof/>
              </w:rPr>
            </w:pPr>
          </w:p>
        </w:tc>
        <w:tc>
          <w:tcPr>
            <w:tcW w:w="742" w:type="dxa"/>
            <w:tcBorders>
              <w:top w:val="nil"/>
              <w:left w:val="single" w:sz="4" w:space="0" w:color="ED1C24" w:themeColor="accent1"/>
              <w:bottom w:val="nil"/>
              <w:right w:val="nil"/>
            </w:tcBorders>
          </w:tcPr>
          <w:p w14:paraId="5F070CF6" w14:textId="77777777" w:rsidR="009E6EF3" w:rsidRPr="00950E18" w:rsidRDefault="009E6EF3" w:rsidP="00626E5D">
            <w:pPr>
              <w:rPr>
                <w:noProof/>
              </w:rPr>
            </w:pPr>
          </w:p>
        </w:tc>
        <w:tc>
          <w:tcPr>
            <w:tcW w:w="3632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115" w:type="dxa"/>
              <w:right w:w="0" w:type="dxa"/>
            </w:tcMar>
          </w:tcPr>
          <w:p w14:paraId="2C891C93" w14:textId="77777777" w:rsidR="009E6EF3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055130906"/>
                <w:placeholder>
                  <w:docPart w:val="8D811C1C553544BDAEF95225A42709EE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Elija los ingredientes</w:t>
                </w:r>
                <w:r w:rsidR="006273B8" w:rsidRPr="00950E18">
                  <w:rPr>
                    <w:noProof/>
                    <w:lang w:bidi="es-ES"/>
                  </w:rPr>
                  <w:tab/>
                  <w:t>15 €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2319F9C3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368F76D2" w14:textId="77777777" w:rsidR="00DE35B9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790698367"/>
                <w:placeholder>
                  <w:docPart w:val="1481C62BB48144ED98AA1BBB9017EBD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tamaño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8CE2CFB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41424226"/>
                <w:placeholder>
                  <w:docPart w:val="D14B0FBBDD194BC1A6D8196138953CE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18 centímetros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58A07917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906882656"/>
                <w:placeholder>
                  <w:docPart w:val="F491C8DCAD2F49FEA87468698EF9D81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30 centímetros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1F525461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874516477"/>
                <w:placeholder>
                  <w:docPart w:val="9AB440DB2A0C4B09AC99964745C95257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35 centímetros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347BCBBB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0C438B25" w14:textId="77777777" w:rsidR="00DE35B9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1231265566"/>
                <w:placeholder>
                  <w:docPart w:val="5493D1A6AE4B4649A338D639AF0A21EB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la masa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63DC57D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587378310"/>
                <w:placeholder>
                  <w:docPart w:val="230C0D33D7054D6F90B9F2783AAFFD96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Amasada a mano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5ACE04FB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585990798"/>
                <w:placeholder>
                  <w:docPart w:val="9EB6CC0F9A2D4113983EA640D7E8022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Masa fina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2CA1F058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922866566"/>
                <w:placeholder>
                  <w:docPart w:val="6BC7BF40C3BB402A80F04962CA773B98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Masa rellena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5B8E2DAB" w14:textId="77777777" w:rsidR="009E6EF3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845518706"/>
                <w:placeholder>
                  <w:docPart w:val="9DE40EF5074A4899922E87F287A2D7E2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Sin gluten</w:t>
                </w:r>
              </w:sdtContent>
            </w:sdt>
          </w:p>
          <w:p w14:paraId="787AE0D2" w14:textId="77777777" w:rsidR="00DE35B9" w:rsidRPr="00950E18" w:rsidRDefault="00DE35B9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1D0FC11E" w14:textId="77777777" w:rsidR="00DE35B9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2045046450"/>
                <w:placeholder>
                  <w:docPart w:val="95E2C00112EF4552B99F5C33207AB364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queso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07053E0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474725831"/>
                <w:placeholder>
                  <w:docPart w:val="1B988172D1AC429F960D1EE6B2BAB9A0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Mozzarella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704E5FC9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819883983"/>
                <w:placeholder>
                  <w:docPart w:val="BCEF42D79CFE42048A8916E077927C4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Ricotta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09BD90B2" w14:textId="77777777" w:rsidR="009E6EF3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50623671"/>
                <w:placeholder>
                  <w:docPart w:val="4E03D4C0E6944F6EA8BFD3DC25B5AFA3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Parmesano</w:t>
                </w:r>
              </w:sdtContent>
            </w:sdt>
          </w:p>
          <w:p w14:paraId="4864A041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 w:val="24"/>
                <w:szCs w:val="24"/>
              </w:rPr>
            </w:pPr>
          </w:p>
          <w:p w14:paraId="5764C22A" w14:textId="77777777" w:rsidR="00DE35B9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-886647501"/>
                <w:placeholder>
                  <w:docPart w:val="55DE4B9611ED43B6B6FEACBAA9E485DA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su proteína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4F79BC51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2115707728"/>
                <w:placeholder>
                  <w:docPart w:val="21EECEB1FB614CACA386C10CA63FC90B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Ternera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C3A6152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-41675028"/>
                <w:placeholder>
                  <w:docPart w:val="BD5051AAC45C4B3E95F0C12E7C888683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Jamón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6B43DDD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-1532096895"/>
                <w:placeholder>
                  <w:docPart w:val="E1E23747E82D42D2BEDE802AE457DBEB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Pepperoni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3BB60E2B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-1072493304"/>
                <w:placeholder>
                  <w:docPart w:val="3FE9EE1C53FD4B6DA837DFCC4EFCD5F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Beicon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524A5B04" w14:textId="77777777" w:rsidR="00DE35B9" w:rsidRPr="00950E18" w:rsidRDefault="007638EF" w:rsidP="00DE35B9">
            <w:pPr>
              <w:autoSpaceDE w:val="0"/>
              <w:autoSpaceDN w:val="0"/>
              <w:adjustRightInd w:val="0"/>
              <w:rPr>
                <w:noProof/>
              </w:rPr>
            </w:pPr>
            <w:sdt>
              <w:sdtPr>
                <w:rPr>
                  <w:noProof/>
                </w:rPr>
                <w:id w:val="640313999"/>
                <w:placeholder>
                  <w:docPart w:val="00E2BD232360405E88680FD0B41FF2C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Pollo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99288AA" w14:textId="77777777" w:rsidR="009E6EF3" w:rsidRPr="00950E18" w:rsidRDefault="007638EF" w:rsidP="00DE35B9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noProof/>
                </w:rPr>
                <w:id w:val="987828341"/>
                <w:placeholder>
                  <w:docPart w:val="68E5380F910D4B64AA66BE5750EC1C6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Salchicha italiana</w:t>
                </w:r>
              </w:sdtContent>
            </w:sdt>
          </w:p>
          <w:p w14:paraId="55919DED" w14:textId="77777777" w:rsidR="009E6EF3" w:rsidRPr="00950E18" w:rsidRDefault="009E6EF3" w:rsidP="00626E5D">
            <w:pPr>
              <w:autoSpaceDE w:val="0"/>
              <w:autoSpaceDN w:val="0"/>
              <w:adjustRightInd w:val="0"/>
              <w:rPr>
                <w:rFonts w:ascii="SourceSansPro-Regular" w:hAnsi="SourceSansPro-Regular" w:cs="SourceSansPro-Regular"/>
                <w:noProof/>
                <w:sz w:val="24"/>
                <w:szCs w:val="24"/>
              </w:rPr>
            </w:pPr>
          </w:p>
          <w:p w14:paraId="4E646177" w14:textId="77777777" w:rsidR="006273B8" w:rsidRPr="00950E18" w:rsidRDefault="007638EF" w:rsidP="00AB5C7E">
            <w:pPr>
              <w:pStyle w:val="Artculoyprecio"/>
              <w:rPr>
                <w:noProof/>
              </w:rPr>
            </w:pPr>
            <w:sdt>
              <w:sdtPr>
                <w:rPr>
                  <w:noProof/>
                </w:rPr>
                <w:id w:val="701905756"/>
                <w:placeholder>
                  <w:docPart w:val="AA717B16CFB741F4BD370888E9712211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Elija las verduras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7BFC004C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2092045298"/>
                <w:placeholder>
                  <w:docPart w:val="0725B80E51B64E128BAF30E67EF78218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Aceitunas negras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0DA45D4C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1719012889"/>
                <w:placeholder>
                  <w:docPart w:val="3AA4FFF2370948F09C3835424A9722D3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Setas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759BDF7C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810372491"/>
                <w:placeholder>
                  <w:docPart w:val="A2FA594AAAF144B88557674FCCD7F0B0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Cebollas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77D97EB2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699048564"/>
                <w:placeholder>
                  <w:docPart w:val="353F80866082404CB62EA3CD96D939D0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Pimientos verdes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6DDE6D2B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-1010825060"/>
                <w:placeholder>
                  <w:docPart w:val="70345F1C13C74D04A3AA60840D19AA1F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Jalapeños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090F0A3A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-1844614436"/>
                <w:placeholder>
                  <w:docPart w:val="5FC24F103D5341B0BB6EB031DB088CC2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Piña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21081370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770055123"/>
                <w:placeholder>
                  <w:docPart w:val="EAF228A4DD3840DEA50A144332A4BA02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Aceitunas verdes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4DDE6449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-1476129811"/>
                <w:placeholder>
                  <w:docPart w:val="35D1278C6FA94BA5841BA7222DD4FD8F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Arúgula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67BA31FD" w14:textId="77777777" w:rsidR="006273B8" w:rsidRPr="00950E18" w:rsidRDefault="007638EF" w:rsidP="006273B8">
            <w:pPr>
              <w:rPr>
                <w:noProof/>
              </w:rPr>
            </w:pPr>
            <w:sdt>
              <w:sdtPr>
                <w:rPr>
                  <w:noProof/>
                </w:rPr>
                <w:id w:val="-828365173"/>
                <w:placeholder>
                  <w:docPart w:val="F2D42E158438410F97B3B1D707A59558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Ajo</w:t>
                </w:r>
              </w:sdtContent>
            </w:sdt>
          </w:p>
          <w:p w14:paraId="6D1C9F35" w14:textId="77777777" w:rsidR="009E6EF3" w:rsidRPr="00950E18" w:rsidRDefault="009E6EF3" w:rsidP="00626E5D">
            <w:pPr>
              <w:rPr>
                <w:noProof/>
              </w:rPr>
            </w:pPr>
          </w:p>
        </w:tc>
      </w:tr>
    </w:tbl>
    <w:p w14:paraId="7A75C898" w14:textId="77777777" w:rsidR="00D02B36" w:rsidRPr="00950E18" w:rsidRDefault="00D02B36">
      <w:pPr>
        <w:rPr>
          <w:noProof/>
        </w:rPr>
      </w:pPr>
    </w:p>
    <w:p w14:paraId="139D666F" w14:textId="77777777" w:rsidR="00137472" w:rsidRPr="00950E18" w:rsidRDefault="00137472">
      <w:pPr>
        <w:rPr>
          <w:noProof/>
        </w:rPr>
        <w:sectPr w:rsidR="00137472" w:rsidRPr="00950E18" w:rsidSect="009830D0">
          <w:pgSz w:w="11906" w:h="16838" w:code="9"/>
          <w:pgMar w:top="576" w:right="1440" w:bottom="720" w:left="1440" w:header="720" w:footer="720" w:gutter="0"/>
          <w:cols w:space="720"/>
          <w:docGrid w:linePitch="360"/>
        </w:sectPr>
      </w:pPr>
    </w:p>
    <w:p w14:paraId="186F6381" w14:textId="511C618D" w:rsidR="00137472" w:rsidRPr="00950E18" w:rsidRDefault="00137472" w:rsidP="00137472">
      <w:pPr>
        <w:pStyle w:val="Anclajedegrficos"/>
      </w:pPr>
    </w:p>
    <w:p w14:paraId="044901AA" w14:textId="77777777" w:rsidR="00381E02" w:rsidRPr="00950E18" w:rsidRDefault="007638EF" w:rsidP="00381E02">
      <w:pPr>
        <w:pStyle w:val="Ttulocentrado"/>
        <w:rPr>
          <w:noProof/>
        </w:rPr>
      </w:pPr>
      <w:sdt>
        <w:sdtPr>
          <w:rPr>
            <w:noProof/>
          </w:rPr>
          <w:id w:val="1008102688"/>
          <w:placeholder>
            <w:docPart w:val="9FC80F865FE34E6D94D6AB46656503B9"/>
          </w:placeholder>
          <w:showingPlcHdr/>
          <w15:appearance w15:val="hidden"/>
        </w:sdtPr>
        <w:sdtEndPr/>
        <w:sdtContent>
          <w:r w:rsidR="00381E02" w:rsidRPr="00950E18">
            <w:rPr>
              <w:noProof/>
              <w:lang w:bidi="es-ES"/>
            </w:rPr>
            <w:t>PIZZA DI NAPOLI</w:t>
          </w:r>
        </w:sdtContent>
      </w:sdt>
      <w:r w:rsidR="00381E02" w:rsidRPr="00950E18">
        <w:rPr>
          <w:noProof/>
          <w:lang w:bidi="es-ES"/>
        </w:rPr>
        <w:t xml:space="preserve"> </w:t>
      </w:r>
    </w:p>
    <w:p w14:paraId="7FD19A44" w14:textId="77777777" w:rsidR="00AB5C7E" w:rsidRPr="00950E18" w:rsidRDefault="00AB5C7E" w:rsidP="00AB5C7E">
      <w:pPr>
        <w:pStyle w:val="Anclajedegrficos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4"/>
        <w:gridCol w:w="1547"/>
        <w:gridCol w:w="1461"/>
        <w:gridCol w:w="3004"/>
        <w:gridCol w:w="10"/>
      </w:tblGrid>
      <w:tr w:rsidR="00D60E1F" w:rsidRPr="00950E18" w14:paraId="6208E695" w14:textId="77777777" w:rsidTr="00381E02">
        <w:trPr>
          <w:trHeight w:val="756"/>
        </w:trPr>
        <w:tc>
          <w:tcPr>
            <w:tcW w:w="9360" w:type="dxa"/>
            <w:gridSpan w:val="5"/>
            <w:tcBorders>
              <w:top w:val="nil"/>
              <w:left w:val="nil"/>
              <w:bottom w:val="single" w:sz="4" w:space="0" w:color="ED1C24" w:themeColor="accent1"/>
              <w:right w:val="nil"/>
            </w:tcBorders>
            <w:vAlign w:val="center"/>
          </w:tcPr>
          <w:p w14:paraId="271815CB" w14:textId="77777777" w:rsidR="00D60E1F" w:rsidRPr="00950E18" w:rsidRDefault="007638EF" w:rsidP="00460A5A">
            <w:pPr>
              <w:pStyle w:val="Ttulo1centrado"/>
              <w:rPr>
                <w:noProof/>
              </w:rPr>
            </w:pPr>
            <w:sdt>
              <w:sdtPr>
                <w:rPr>
                  <w:noProof/>
                </w:rPr>
                <w:id w:val="244467157"/>
                <w:placeholder>
                  <w:docPart w:val="38712AFADAE74895A971E9D0D35ACB8D"/>
                </w:placeholder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60A5A" w:rsidRPr="00950E18">
                  <w:rPr>
                    <w:noProof/>
                    <w:lang w:bidi="es-ES"/>
                  </w:rPr>
                  <w:t>LOS CLÁSICOS</w:t>
                </w:r>
              </w:sdtContent>
            </w:sdt>
          </w:p>
        </w:tc>
      </w:tr>
      <w:tr w:rsidR="00D60E1F" w:rsidRPr="00950E18" w14:paraId="58F856A5" w14:textId="77777777" w:rsidTr="00381E02">
        <w:trPr>
          <w:trHeight w:val="90"/>
        </w:trPr>
        <w:tc>
          <w:tcPr>
            <w:tcW w:w="9360" w:type="dxa"/>
            <w:gridSpan w:val="5"/>
            <w:tcBorders>
              <w:top w:val="single" w:sz="4" w:space="0" w:color="ED1C24" w:themeColor="accent1"/>
              <w:left w:val="nil"/>
              <w:bottom w:val="nil"/>
              <w:right w:val="nil"/>
            </w:tcBorders>
            <w:vAlign w:val="center"/>
          </w:tcPr>
          <w:p w14:paraId="0A82DA2B" w14:textId="77777777" w:rsidR="00D60E1F" w:rsidRPr="00950E18" w:rsidRDefault="00D60E1F" w:rsidP="00381E02">
            <w:pPr>
              <w:jc w:val="center"/>
              <w:rPr>
                <w:noProof/>
                <w:sz w:val="14"/>
                <w:szCs w:val="14"/>
              </w:rPr>
            </w:pPr>
          </w:p>
        </w:tc>
      </w:tr>
      <w:tr w:rsidR="00D60E1F" w:rsidRPr="00950E18" w14:paraId="6C1EE928" w14:textId="77777777" w:rsidTr="00AB5C7E">
        <w:trPr>
          <w:trHeight w:val="288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A20EC88" w14:textId="77777777" w:rsidR="00D60E1F" w:rsidRPr="00950E18" w:rsidRDefault="00D60E1F" w:rsidP="00381E02">
            <w:pPr>
              <w:rPr>
                <w:noProof/>
              </w:rPr>
            </w:pPr>
          </w:p>
        </w:tc>
      </w:tr>
      <w:tr w:rsidR="00D60E1F" w:rsidRPr="00950E18" w14:paraId="7615AFE2" w14:textId="77777777" w:rsidTr="00AB5C7E">
        <w:trPr>
          <w:trHeight w:val="3456"/>
        </w:trPr>
        <w:tc>
          <w:tcPr>
            <w:tcW w:w="47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E395DE" w14:textId="77777777" w:rsidR="00A7483E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1732462542"/>
                <w:placeholder>
                  <w:docPart w:val="99C37D30B795453FB479E68A224AF089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Margarita 12 €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4DF96D0B" w14:textId="77777777" w:rsidR="00A7483E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-1428261729"/>
                <w:placeholder>
                  <w:docPart w:val="C57384FA77CD401C94CA2D8850BED16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 xml:space="preserve">Pomodoro, mozzarella fresca, albahaca, </w:t>
                </w:r>
                <w:r w:rsidR="006273B8" w:rsidRPr="00950E18">
                  <w:rPr>
                    <w:noProof/>
                    <w:lang w:bidi="es-ES"/>
                  </w:rPr>
                  <w:br/>
                </w:r>
                <w:r w:rsidR="00A7483E" w:rsidRPr="00950E18">
                  <w:rPr>
                    <w:noProof/>
                    <w:lang w:bidi="es-ES"/>
                  </w:rPr>
                  <w:t>Grana</w:t>
                </w:r>
                <w:r w:rsidR="006273B8" w:rsidRPr="00950E18">
                  <w:rPr>
                    <w:noProof/>
                    <w:lang w:bidi="es-ES"/>
                  </w:rPr>
                  <w:t xml:space="preserve"> </w:t>
                </w:r>
                <w:r w:rsidR="00A7483E" w:rsidRPr="00950E18">
                  <w:rPr>
                    <w:noProof/>
                    <w:lang w:bidi="es-ES"/>
                  </w:rPr>
                  <w:t>Padano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74D92186" w14:textId="77777777" w:rsidR="00A7483E" w:rsidRPr="00950E18" w:rsidRDefault="00A7483E" w:rsidP="006273B8">
            <w:pPr>
              <w:pStyle w:val="Normalcentrado"/>
              <w:rPr>
                <w:noProof/>
              </w:rPr>
            </w:pPr>
          </w:p>
          <w:p w14:paraId="48E80C69" w14:textId="77777777" w:rsidR="00A7483E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1422519996"/>
                <w:placeholder>
                  <w:docPart w:val="C8F9B2CD5A89494891F1C161CED152C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Cuatro quesos</w:t>
                </w:r>
                <w:r w:rsidR="006273B8" w:rsidRPr="00950E18">
                  <w:rPr>
                    <w:noProof/>
                    <w:lang w:bidi="es-ES"/>
                  </w:rPr>
                  <w:t xml:space="preserve"> </w:t>
                </w:r>
                <w:r w:rsidR="00A7483E" w:rsidRPr="00950E18">
                  <w:rPr>
                    <w:noProof/>
                    <w:lang w:bidi="es-ES"/>
                  </w:rPr>
                  <w:t>12 €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0931065E" w14:textId="77777777" w:rsidR="00A7483E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420608304"/>
                <w:placeholder>
                  <w:docPart w:val="4DCADC3FD9AD45E598F086E15CD35A3C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Aceite de oliva virgen extra, mozzarella ahumada, mozzarella fresca, gorgonzola, grana padano, albahaca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38CDFF0B" w14:textId="77777777" w:rsidR="00A7483E" w:rsidRPr="00950E18" w:rsidRDefault="00A7483E" w:rsidP="006273B8">
            <w:pPr>
              <w:pStyle w:val="Normalcentrado"/>
              <w:rPr>
                <w:noProof/>
              </w:rPr>
            </w:pPr>
          </w:p>
          <w:p w14:paraId="51BE19FE" w14:textId="77777777" w:rsidR="00A7483E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433243994"/>
                <w:placeholder>
                  <w:docPart w:val="1EA7CF05970D4B5996C7675020B21BE3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Pepperoni 14 €</w:t>
                </w:r>
              </w:sdtContent>
            </w:sdt>
            <w:r w:rsidR="00A7483E" w:rsidRPr="00950E18">
              <w:rPr>
                <w:noProof/>
                <w:lang w:bidi="es-ES"/>
              </w:rPr>
              <w:t xml:space="preserve"> </w:t>
            </w:r>
          </w:p>
          <w:p w14:paraId="04F80CAE" w14:textId="77777777" w:rsidR="00D60E1F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532075508"/>
                <w:placeholder>
                  <w:docPart w:val="FED37D715AC74D9E9523519D07051541"/>
                </w:placeholder>
                <w:showingPlcHdr/>
                <w15:appearance w15:val="hidden"/>
              </w:sdtPr>
              <w:sdtEndPr/>
              <w:sdtContent>
                <w:r w:rsidR="00A7483E" w:rsidRPr="00950E18">
                  <w:rPr>
                    <w:noProof/>
                    <w:lang w:bidi="es-ES"/>
                  </w:rPr>
                  <w:t>Marinara, mozzarella, pepperoni</w:t>
                </w:r>
              </w:sdtContent>
            </w:sdt>
          </w:p>
        </w:tc>
        <w:tc>
          <w:tcPr>
            <w:tcW w:w="464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B15CD" w14:textId="77777777" w:rsidR="00D95275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893625070"/>
                <w:placeholder>
                  <w:docPart w:val="E0DD3FC69B974394819704F0CF0D1DF0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>Jamón y piña</w:t>
                </w:r>
                <w:r w:rsidR="006273B8" w:rsidRPr="00950E18">
                  <w:rPr>
                    <w:noProof/>
                    <w:lang w:bidi="es-ES"/>
                  </w:rPr>
                  <w:t xml:space="preserve"> </w:t>
                </w:r>
                <w:r w:rsidR="00D95275" w:rsidRPr="00950E18">
                  <w:rPr>
                    <w:noProof/>
                    <w:lang w:bidi="es-ES"/>
                  </w:rPr>
                  <w:t>14 €</w:t>
                </w:r>
              </w:sdtContent>
            </w:sdt>
            <w:r w:rsidR="00D95275" w:rsidRPr="00950E18">
              <w:rPr>
                <w:noProof/>
                <w:lang w:bidi="es-ES"/>
              </w:rPr>
              <w:t xml:space="preserve"> </w:t>
            </w:r>
          </w:p>
          <w:p w14:paraId="335021DB" w14:textId="77777777" w:rsidR="00D95275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-519544585"/>
                <w:placeholder>
                  <w:docPart w:val="3ACA78FC892D4DFCA23E20B0D463CEF2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 xml:space="preserve">Mozzarella, jamón ahumado, </w:t>
                </w:r>
                <w:r w:rsidR="006273B8" w:rsidRPr="00950E18">
                  <w:rPr>
                    <w:noProof/>
                    <w:lang w:bidi="es-ES"/>
                  </w:rPr>
                  <w:br/>
                </w:r>
                <w:r w:rsidR="00D95275" w:rsidRPr="00950E18">
                  <w:rPr>
                    <w:noProof/>
                    <w:lang w:bidi="es-ES"/>
                  </w:rPr>
                  <w:t>piña</w:t>
                </w:r>
              </w:sdtContent>
            </w:sdt>
            <w:r w:rsidR="00D95275" w:rsidRPr="00950E18">
              <w:rPr>
                <w:noProof/>
                <w:lang w:bidi="es-ES"/>
              </w:rPr>
              <w:t xml:space="preserve"> </w:t>
            </w:r>
          </w:p>
          <w:p w14:paraId="242F93DF" w14:textId="77777777" w:rsidR="00D95275" w:rsidRPr="00950E18" w:rsidRDefault="00D95275" w:rsidP="006273B8">
            <w:pPr>
              <w:pStyle w:val="Normalcentrado"/>
              <w:rPr>
                <w:noProof/>
              </w:rPr>
            </w:pPr>
          </w:p>
          <w:p w14:paraId="50488629" w14:textId="77777777" w:rsidR="00D95275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1219327970"/>
                <w:placeholder>
                  <w:docPart w:val="04D6B9AD29B34B2CA684320069563222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>Amantes de los vegetales</w:t>
                </w:r>
                <w:r w:rsidR="006273B8" w:rsidRPr="00950E18">
                  <w:rPr>
                    <w:noProof/>
                    <w:lang w:bidi="es-ES"/>
                  </w:rPr>
                  <w:t xml:space="preserve"> </w:t>
                </w:r>
                <w:r w:rsidR="00D95275" w:rsidRPr="00950E18">
                  <w:rPr>
                    <w:noProof/>
                    <w:lang w:bidi="es-ES"/>
                  </w:rPr>
                  <w:t>13 €</w:t>
                </w:r>
              </w:sdtContent>
            </w:sdt>
            <w:r w:rsidR="00D95275" w:rsidRPr="00950E18">
              <w:rPr>
                <w:noProof/>
                <w:lang w:bidi="es-ES"/>
              </w:rPr>
              <w:t xml:space="preserve"> </w:t>
            </w:r>
          </w:p>
          <w:p w14:paraId="094FBCEC" w14:textId="77777777" w:rsidR="00D95275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1694500994"/>
                <w:placeholder>
                  <w:docPart w:val="BB72515DA0FF4175B84A7428855FE5C3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>Champiñones, aceitunas rojas, pimientos verdes</w:t>
                </w:r>
                <w:r w:rsidR="00D95275" w:rsidRPr="00950E18">
                  <w:rPr>
                    <w:noProof/>
                    <w:lang w:bidi="es-ES"/>
                  </w:rPr>
                  <w:br/>
                  <w:t>aceitunas negras, tomates, parmesano, mozzarella</w:t>
                </w:r>
              </w:sdtContent>
            </w:sdt>
            <w:r w:rsidR="00D95275" w:rsidRPr="00950E18">
              <w:rPr>
                <w:noProof/>
                <w:lang w:bidi="es-ES"/>
              </w:rPr>
              <w:t xml:space="preserve"> </w:t>
            </w:r>
          </w:p>
          <w:p w14:paraId="530F5E09" w14:textId="77777777" w:rsidR="00D95275" w:rsidRPr="00950E18" w:rsidRDefault="00D95275" w:rsidP="006273B8">
            <w:pPr>
              <w:pStyle w:val="Normalcentrado"/>
              <w:rPr>
                <w:noProof/>
              </w:rPr>
            </w:pPr>
          </w:p>
          <w:p w14:paraId="0F9750DF" w14:textId="77777777" w:rsidR="00D95275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1292125434"/>
                <w:placeholder>
                  <w:docPart w:val="ED962A392BBF4FC293BD2B6F3DB7F231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>Amantes de la carne</w:t>
                </w:r>
                <w:r w:rsidR="006273B8" w:rsidRPr="00950E18">
                  <w:rPr>
                    <w:noProof/>
                    <w:lang w:bidi="es-ES"/>
                  </w:rPr>
                  <w:t xml:space="preserve"> </w:t>
                </w:r>
                <w:r w:rsidR="00D95275" w:rsidRPr="00950E18">
                  <w:rPr>
                    <w:noProof/>
                    <w:lang w:bidi="es-ES"/>
                  </w:rPr>
                  <w:t>16 €</w:t>
                </w:r>
              </w:sdtContent>
            </w:sdt>
            <w:r w:rsidR="00D95275" w:rsidRPr="00950E18">
              <w:rPr>
                <w:noProof/>
                <w:lang w:bidi="es-ES"/>
              </w:rPr>
              <w:t xml:space="preserve"> </w:t>
            </w:r>
          </w:p>
          <w:p w14:paraId="3B062712" w14:textId="77777777" w:rsidR="00D60E1F" w:rsidRPr="00950E18" w:rsidRDefault="007638EF" w:rsidP="00D95275">
            <w:pPr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1049572876"/>
                <w:placeholder>
                  <w:docPart w:val="6628EBA040A74F5AB56145193F82EA47"/>
                </w:placeholder>
                <w:showingPlcHdr/>
                <w15:appearance w15:val="hidden"/>
              </w:sdtPr>
              <w:sdtEndPr/>
              <w:sdtContent>
                <w:r w:rsidR="00D95275" w:rsidRPr="00950E18">
                  <w:rPr>
                    <w:noProof/>
                    <w:lang w:bidi="es-ES"/>
                  </w:rPr>
                  <w:t xml:space="preserve">Salchicha, pepperoni, jamón, beicon, extra </w:t>
                </w:r>
                <w:r w:rsidR="006273B8" w:rsidRPr="00950E18">
                  <w:rPr>
                    <w:noProof/>
                    <w:lang w:bidi="es-ES"/>
                  </w:rPr>
                  <w:br/>
                </w:r>
                <w:r w:rsidR="00D95275" w:rsidRPr="00950E18">
                  <w:rPr>
                    <w:noProof/>
                    <w:lang w:bidi="es-ES"/>
                  </w:rPr>
                  <w:t>de queso, ajo</w:t>
                </w:r>
              </w:sdtContent>
            </w:sdt>
          </w:p>
        </w:tc>
      </w:tr>
      <w:tr w:rsidR="00D60E1F" w:rsidRPr="00950E18" w14:paraId="3821C81E" w14:textId="77777777" w:rsidTr="00381E02">
        <w:trPr>
          <w:gridAfter w:val="1"/>
          <w:wAfter w:w="10" w:type="dxa"/>
          <w:trHeight w:val="763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ED1C24" w:themeColor="accent1"/>
              <w:right w:val="nil"/>
            </w:tcBorders>
            <w:vAlign w:val="center"/>
          </w:tcPr>
          <w:p w14:paraId="390962D8" w14:textId="77777777" w:rsidR="00D60E1F" w:rsidRPr="00950E18" w:rsidRDefault="007638EF" w:rsidP="00460A5A">
            <w:pPr>
              <w:pStyle w:val="Ttulo1centrado"/>
              <w:rPr>
                <w:noProof/>
              </w:rPr>
            </w:pPr>
            <w:sdt>
              <w:sdtPr>
                <w:rPr>
                  <w:noProof/>
                </w:rPr>
                <w:id w:val="-1807770555"/>
                <w:placeholder>
                  <w:docPart w:val="45C941D474854362AB83DE931AA84499"/>
                </w:placeholder>
                <w:showingPlcHdr/>
                <w15:appearance w15:val="hidden"/>
              </w:sdtPr>
              <w:sdtEndPr/>
              <w:sdtContent>
                <w:r w:rsidR="00460A5A" w:rsidRPr="00950E18">
                  <w:rPr>
                    <w:noProof/>
                    <w:lang w:bidi="es-ES"/>
                  </w:rPr>
                  <w:t>CREE SU PROPIA PIZZA</w:t>
                </w:r>
              </w:sdtContent>
            </w:sdt>
          </w:p>
        </w:tc>
      </w:tr>
      <w:tr w:rsidR="00D60E1F" w:rsidRPr="00950E18" w14:paraId="3F2FBEC5" w14:textId="77777777" w:rsidTr="00381E02">
        <w:trPr>
          <w:gridAfter w:val="1"/>
          <w:wAfter w:w="10" w:type="dxa"/>
          <w:trHeight w:val="144"/>
        </w:trPr>
        <w:tc>
          <w:tcPr>
            <w:tcW w:w="9350" w:type="dxa"/>
            <w:gridSpan w:val="4"/>
            <w:tcBorders>
              <w:top w:val="single" w:sz="4" w:space="0" w:color="ED1C24" w:themeColor="accent1"/>
              <w:left w:val="nil"/>
              <w:bottom w:val="nil"/>
              <w:right w:val="nil"/>
            </w:tcBorders>
            <w:vAlign w:val="center"/>
          </w:tcPr>
          <w:p w14:paraId="030703F7" w14:textId="77777777" w:rsidR="00D60E1F" w:rsidRPr="00950E18" w:rsidRDefault="00D60E1F" w:rsidP="00381E02">
            <w:pPr>
              <w:jc w:val="center"/>
              <w:rPr>
                <w:noProof/>
                <w:sz w:val="14"/>
                <w:szCs w:val="14"/>
              </w:rPr>
            </w:pPr>
          </w:p>
        </w:tc>
      </w:tr>
      <w:tr w:rsidR="00D60E1F" w:rsidRPr="00950E18" w14:paraId="637C7703" w14:textId="77777777" w:rsidTr="00381E02">
        <w:trPr>
          <w:gridAfter w:val="1"/>
          <w:wAfter w:w="10" w:type="dxa"/>
          <w:trHeight w:val="446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5B67392" w14:textId="77777777" w:rsidR="00D60E1F" w:rsidRPr="00950E18" w:rsidRDefault="00D60E1F" w:rsidP="00381E02">
            <w:pPr>
              <w:rPr>
                <w:noProof/>
              </w:rPr>
            </w:pPr>
          </w:p>
        </w:tc>
      </w:tr>
      <w:tr w:rsidR="00D60E1F" w:rsidRPr="00950E18" w14:paraId="3476A964" w14:textId="77777777" w:rsidTr="00381E02">
        <w:trPr>
          <w:gridAfter w:val="1"/>
          <w:wAfter w:w="10" w:type="dxa"/>
          <w:trHeight w:val="630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EE992A" w14:textId="77777777" w:rsidR="00D60E1F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1692993443"/>
                <w:placeholder>
                  <w:docPart w:val="4D173F3DC7974FED8B731D751FB1C1D3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Elija los ingredientes por 15 €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</w:tc>
      </w:tr>
      <w:tr w:rsidR="00D60E1F" w:rsidRPr="00950E18" w14:paraId="1BA6B0E6" w14:textId="77777777" w:rsidTr="00381E02">
        <w:trPr>
          <w:gridAfter w:val="1"/>
          <w:wAfter w:w="10" w:type="dxa"/>
          <w:trHeight w:val="57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474D1F98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color w:val="000000"/>
                <w:sz w:val="24"/>
                <w:szCs w:val="24"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6DDC3F8F" wp14:editId="357F52CD">
                  <wp:extent cx="382972" cy="382972"/>
                  <wp:effectExtent l="0" t="0" r="0" b="0"/>
                  <wp:docPr id="9" name="Gráfico 9" descr="Contorno de cambios y personaliz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9" descr="Contorno de cambios y personalización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2" cy="38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1E1E2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70985411" wp14:editId="1EDE08F6">
                  <wp:extent cx="382972" cy="382972"/>
                  <wp:effectExtent l="0" t="0" r="0" b="0"/>
                  <wp:docPr id="8" name="Gráfico 8" descr="Contorno de baguet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8" descr="Contorno de baguet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2" cy="38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4D0388DF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470A97B7" wp14:editId="7C6B12DB">
                  <wp:extent cx="381000" cy="381000"/>
                  <wp:effectExtent l="0" t="0" r="0" b="0"/>
                  <wp:docPr id="7" name="Gráfico 7" descr="Contorno de ques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áfico 2" descr="Contorno de queso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2" cy="38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E1F" w:rsidRPr="00950E18" w14:paraId="4AD01257" w14:textId="77777777" w:rsidTr="00381E02">
        <w:trPr>
          <w:gridAfter w:val="1"/>
          <w:wAfter w:w="10" w:type="dxa"/>
          <w:trHeight w:val="177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64DD31E2" w14:textId="77777777" w:rsidR="00DE35B9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930196882"/>
                <w:placeholder>
                  <w:docPart w:val="B2DADB07895140CC99FCB7866DD6B7D8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tamaño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4CF8C23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883324308"/>
                <w:placeholder>
                  <w:docPart w:val="764591705984441799A33AEFBCE612D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18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93FD6CE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1622726730"/>
                <w:placeholder>
                  <w:docPart w:val="4A74FCF4C90440C483145A97679F3400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30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120909A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76125138"/>
                <w:placeholder>
                  <w:docPart w:val="DA335472C88A40FF8C06D3DDBF1237A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35 centímetros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9582FD8" w14:textId="77777777" w:rsidR="00D60E1F" w:rsidRPr="00950E18" w:rsidRDefault="00D60E1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071BF" w14:textId="77777777" w:rsidR="00DE35B9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225916058"/>
                <w:placeholder>
                  <w:docPart w:val="B61696AA87734FFA8C8D1B882CC223E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la masa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28888507" w14:textId="77777777" w:rsidR="00DE35B9" w:rsidRPr="00950E18" w:rsidRDefault="007638EF" w:rsidP="00DE35B9">
            <w:pPr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1558048047"/>
                <w:placeholder>
                  <w:docPart w:val="8DAEEB1D2547437B8FE7F4A49A041A29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Amasada a mano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186432D0" w14:textId="77777777" w:rsidR="00DE35B9" w:rsidRPr="00950E18" w:rsidRDefault="007638EF" w:rsidP="00DE35B9">
            <w:pPr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2034874551"/>
                <w:placeholder>
                  <w:docPart w:val="EEDDD95846A946F29BCCAECCAD818FCE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Masa fina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56FE2429" w14:textId="77777777" w:rsidR="00DE35B9" w:rsidRPr="00950E18" w:rsidRDefault="007638EF" w:rsidP="00DE35B9">
            <w:pPr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-18559695"/>
                <w:placeholder>
                  <w:docPart w:val="BD09DDA2C85A4E47A64063859C8C182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Masa rellena</w:t>
                </w:r>
              </w:sdtContent>
            </w:sdt>
            <w:r w:rsidR="00DE35B9" w:rsidRPr="00950E18">
              <w:rPr>
                <w:rFonts w:ascii="SourceSansPro-Regular" w:eastAsia="SourceSansPro-Regular" w:hAnsi="SourceSansPro-Regular" w:cs="SourceSansPro-Regular"/>
                <w:noProof/>
                <w:szCs w:val="20"/>
                <w:lang w:bidi="es-ES"/>
              </w:rPr>
              <w:t xml:space="preserve"> </w:t>
            </w:r>
          </w:p>
          <w:p w14:paraId="6EBE277C" w14:textId="77777777" w:rsidR="00D60E1F" w:rsidRPr="00950E18" w:rsidRDefault="007638EF" w:rsidP="00DE35B9">
            <w:pPr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rFonts w:ascii="SourceSansPro-Regular" w:hAnsi="SourceSansPro-Regular" w:cs="SourceSansPro-Regular"/>
                  <w:noProof/>
                  <w:szCs w:val="20"/>
                </w:rPr>
                <w:id w:val="790398597"/>
                <w:placeholder>
                  <w:docPart w:val="CEF5D8CBF5084D76BE23F0EF48D6022F"/>
                </w:placeholder>
                <w:showingPlcHdr/>
                <w15:appearance w15:val="hidden"/>
              </w:sdtPr>
              <w:sdtEndPr/>
              <w:sdtContent>
                <w:r w:rsidR="00B43AF3" w:rsidRPr="00950E18">
                  <w:rPr>
                    <w:rFonts w:ascii="SourceSansPro-Regular" w:eastAsia="SourceSansPro-Regular" w:hAnsi="SourceSansPro-Regular" w:cs="SourceSansPro-Regular"/>
                    <w:noProof/>
                    <w:szCs w:val="20"/>
                    <w:lang w:bidi="es-ES"/>
                  </w:rPr>
                  <w:t>Sin gluten</w:t>
                </w:r>
              </w:sdtContent>
            </w:sdt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0FFDC426" w14:textId="77777777" w:rsidR="00DE35B9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2126731590"/>
                <w:placeholder>
                  <w:docPart w:val="97B6BD390C5C4F7BA7FA3FE2C68DEBA3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el queso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155AA246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905801067"/>
                <w:placeholder>
                  <w:docPart w:val="E6D9CC6257DC4C168AB49598B38B6901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Mozzarella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5110214F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343325064"/>
                <w:placeholder>
                  <w:docPart w:val="14ABE370B0FD4291AE4F66DB00903EB2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Ricotta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2DAB148" w14:textId="77777777" w:rsidR="00D60E1F" w:rsidRPr="00950E18" w:rsidRDefault="007638EF" w:rsidP="00DE35B9">
            <w:pPr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  <w:sdt>
              <w:sdtPr>
                <w:rPr>
                  <w:noProof/>
                </w:rPr>
                <w:id w:val="-1410064071"/>
                <w:placeholder>
                  <w:docPart w:val="E8D7820259B04DF5BD9A57DF8E9276D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Parmesano</w:t>
                </w:r>
              </w:sdtContent>
            </w:sdt>
          </w:p>
        </w:tc>
      </w:tr>
      <w:tr w:rsidR="00D60E1F" w:rsidRPr="00950E18" w14:paraId="6B050715" w14:textId="77777777" w:rsidTr="00381E02">
        <w:trPr>
          <w:gridAfter w:val="1"/>
          <w:wAfter w:w="10" w:type="dxa"/>
          <w:trHeight w:val="576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2B5C5EC3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color w:val="000000"/>
                <w:sz w:val="24"/>
                <w:szCs w:val="24"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32BF516C" wp14:editId="70A36B6E">
                  <wp:extent cx="382972" cy="382972"/>
                  <wp:effectExtent l="0" t="0" r="0" b="0"/>
                  <wp:docPr id="10" name="Gráfico 10" descr="Contorno de pata de poll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10" descr="Contorno de pata de pollo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2" cy="38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AC1970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  <w:r w:rsidRPr="00950E18">
              <w:rPr>
                <w:noProof/>
                <w:lang w:bidi="es-ES"/>
              </w:rPr>
              <w:drawing>
                <wp:inline distT="0" distB="0" distL="0" distR="0" wp14:anchorId="485D5AF0" wp14:editId="40768C51">
                  <wp:extent cx="382972" cy="382972"/>
                  <wp:effectExtent l="0" t="0" r="0" b="0"/>
                  <wp:docPr id="11" name="Gráfico 11" descr="Contorno de cebol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1" descr="Contorno de ceboll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72" cy="382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125892D1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</w:tc>
      </w:tr>
      <w:tr w:rsidR="00D60E1F" w:rsidRPr="00950E18" w14:paraId="71B8C184" w14:textId="77777777" w:rsidTr="00381E02">
        <w:trPr>
          <w:gridAfter w:val="1"/>
          <w:wAfter w:w="10" w:type="dxa"/>
          <w:trHeight w:val="2304"/>
        </w:trPr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14:paraId="3AEDA272" w14:textId="77777777" w:rsidR="00DE35B9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562330221"/>
                <w:placeholder>
                  <w:docPart w:val="BB978702909D4080B88A8EAA6E13586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Elija su proteína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497DC5F5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002901938"/>
                <w:placeholder>
                  <w:docPart w:val="9146AA50018D46639C0C20F557AF9C55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Ternera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92019F9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694751992"/>
                <w:placeholder>
                  <w:docPart w:val="2823F79217324A7787EE0138E0295706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Jamón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5F915AB8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921604864"/>
                <w:placeholder>
                  <w:docPart w:val="83D9E8FC9CE74467B2841E82BD4CD234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Pepperoni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66522905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069961140"/>
                <w:placeholder>
                  <w:docPart w:val="AAF824DAE7C74F39A3774964E0157F9F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Beicon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78FC9F65" w14:textId="77777777" w:rsidR="00DE35B9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noProof/>
              </w:rPr>
            </w:pPr>
            <w:sdt>
              <w:sdtPr>
                <w:rPr>
                  <w:noProof/>
                </w:rPr>
                <w:id w:val="-1395576097"/>
                <w:placeholder>
                  <w:docPart w:val="8125554938324F2F9A9659B734325B2A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Pollo</w:t>
                </w:r>
              </w:sdtContent>
            </w:sdt>
            <w:r w:rsidR="00DE35B9" w:rsidRPr="00950E18">
              <w:rPr>
                <w:noProof/>
                <w:lang w:bidi="es-ES"/>
              </w:rPr>
              <w:t xml:space="preserve"> </w:t>
            </w:r>
          </w:p>
          <w:p w14:paraId="0E7BEC31" w14:textId="77777777" w:rsidR="00D60E1F" w:rsidRPr="00950E18" w:rsidRDefault="007638EF" w:rsidP="00DE35B9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color w:val="000000"/>
                <w:sz w:val="24"/>
                <w:szCs w:val="24"/>
              </w:rPr>
            </w:pPr>
            <w:sdt>
              <w:sdtPr>
                <w:rPr>
                  <w:noProof/>
                </w:rPr>
                <w:id w:val="-663166258"/>
                <w:placeholder>
                  <w:docPart w:val="1BB5CA0A4DC644C78CE330E3BD5BE859"/>
                </w:placeholder>
                <w:showingPlcHdr/>
                <w15:appearance w15:val="hidden"/>
              </w:sdtPr>
              <w:sdtEndPr/>
              <w:sdtContent>
                <w:r w:rsidR="00DE35B9" w:rsidRPr="00950E18">
                  <w:rPr>
                    <w:noProof/>
                    <w:lang w:bidi="es-ES"/>
                  </w:rPr>
                  <w:t>Salchicha italiana</w:t>
                </w:r>
              </w:sdtContent>
            </w:sdt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20C913" w14:textId="77777777" w:rsidR="006273B8" w:rsidRPr="00950E18" w:rsidRDefault="007638EF" w:rsidP="00AB5C7E">
            <w:pPr>
              <w:pStyle w:val="Artculoypreciocentrado"/>
              <w:rPr>
                <w:noProof/>
              </w:rPr>
            </w:pPr>
            <w:sdt>
              <w:sdtPr>
                <w:rPr>
                  <w:noProof/>
                </w:rPr>
                <w:id w:val="-1800988816"/>
                <w:placeholder>
                  <w:docPart w:val="A903D54A040549A8A60DB9A60F6805C7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Elija las verduras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 </w:t>
            </w:r>
          </w:p>
          <w:p w14:paraId="5BCEBD5C" w14:textId="77777777" w:rsidR="00D60E1F" w:rsidRPr="00950E18" w:rsidRDefault="007638EF" w:rsidP="006273B8">
            <w:pPr>
              <w:pStyle w:val="Normalcentrado"/>
              <w:rPr>
                <w:noProof/>
              </w:rPr>
            </w:pPr>
            <w:sdt>
              <w:sdtPr>
                <w:rPr>
                  <w:noProof/>
                </w:rPr>
                <w:id w:val="2139991343"/>
                <w:placeholder>
                  <w:docPart w:val="7BEA4DFEE7164608B6E6D144F9F0D8B7"/>
                </w:placeholder>
                <w:showingPlcHdr/>
                <w15:appearance w15:val="hidden"/>
              </w:sdtPr>
              <w:sdtEndPr/>
              <w:sdtContent>
                <w:r w:rsidR="006273B8" w:rsidRPr="00950E18">
                  <w:rPr>
                    <w:noProof/>
                    <w:lang w:bidi="es-ES"/>
                  </w:rPr>
                  <w:t>Aceitunas negras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915902790"/>
                <w:placeholder>
                  <w:docPart w:val="590560A76F384E7CBCBD0E7F252B0C16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champiñones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670398076"/>
                <w:placeholder>
                  <w:docPart w:val="C3E34E36EA1B4903BE7A63A399791DF6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cebolla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747028110"/>
                <w:placeholder>
                  <w:docPart w:val="E38F314D4347401C8AE9CE0B4231A241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pimientos verdes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366673767"/>
                <w:placeholder>
                  <w:docPart w:val="108B3DC555C24AE6846A8B9FE007B121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cebolla roja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787045853"/>
                <w:placeholder>
                  <w:docPart w:val="4B7AA9AB7C7F4464B32DA966AB1FCE28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espinacas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1944033027"/>
                <w:placeholder>
                  <w:docPart w:val="EB95CA50273948E79DA073F9ACE72ACB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jalapeños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666237624"/>
                <w:placeholder>
                  <w:docPart w:val="9277B1B4C59B48DAAE3F35A1AC9C8207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piña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744181128"/>
                <w:placeholder>
                  <w:docPart w:val="0E23D4D71A034D908A43CA401F446D06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pepinillos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1081128657"/>
                <w:placeholder>
                  <w:docPart w:val="BB2C66F4A73E4062A09E9CF39F12A1E7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aceitunas verdes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278183254"/>
                <w:placeholder>
                  <w:docPart w:val="E53FCD7E59ED4A139750DD70BDA2744C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arúgula</w:t>
                </w:r>
              </w:sdtContent>
            </w:sdt>
            <w:r w:rsidR="006273B8" w:rsidRPr="00950E18">
              <w:rPr>
                <w:noProof/>
                <w:lang w:bidi="es-ES"/>
              </w:rPr>
              <w:t xml:space="preserve">, </w:t>
            </w:r>
            <w:sdt>
              <w:sdtPr>
                <w:rPr>
                  <w:noProof/>
                </w:rPr>
                <w:id w:val="-655919776"/>
                <w:placeholder>
                  <w:docPart w:val="0A2A591783DA424DB1047DCE482F178A"/>
                </w:placeholder>
                <w:showingPlcHdr/>
                <w15:appearance w15:val="hidden"/>
              </w:sdtPr>
              <w:sdtEndPr/>
              <w:sdtContent>
                <w:r w:rsidR="00AD382A" w:rsidRPr="00950E18">
                  <w:rPr>
                    <w:noProof/>
                    <w:lang w:bidi="es-ES"/>
                  </w:rPr>
                  <w:t>ajo</w:t>
                </w:r>
              </w:sdtContent>
            </w:sdt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25435BFF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Regular" w:hAnsi="SourceSansPro-Regular" w:cs="SourceSansPro-Regular"/>
                <w:noProof/>
                <w:szCs w:val="20"/>
              </w:rPr>
            </w:pPr>
          </w:p>
          <w:p w14:paraId="242D1CDB" w14:textId="77777777" w:rsidR="00D60E1F" w:rsidRPr="00950E18" w:rsidRDefault="00D60E1F" w:rsidP="00381E02">
            <w:pPr>
              <w:autoSpaceDE w:val="0"/>
              <w:autoSpaceDN w:val="0"/>
              <w:adjustRightInd w:val="0"/>
              <w:jc w:val="center"/>
              <w:rPr>
                <w:rFonts w:ascii="SourceSansPro-Bold" w:hAnsi="SourceSansPro-Bold" w:cs="SourceSansPro-Bold"/>
                <w:b/>
                <w:bCs/>
                <w:noProof/>
                <w:sz w:val="24"/>
                <w:szCs w:val="24"/>
              </w:rPr>
            </w:pPr>
          </w:p>
        </w:tc>
      </w:tr>
    </w:tbl>
    <w:p w14:paraId="57E4DB7D" w14:textId="77777777" w:rsidR="00F54F33" w:rsidRPr="00950E18" w:rsidRDefault="00F54F33">
      <w:pPr>
        <w:rPr>
          <w:noProof/>
        </w:rPr>
      </w:pPr>
    </w:p>
    <w:sectPr w:rsidR="00F54F33" w:rsidRPr="00950E18" w:rsidSect="009830D0">
      <w:headerReference w:type="default" r:id="rId23"/>
      <w:pgSz w:w="11906" w:h="16838" w:code="9"/>
      <w:pgMar w:top="576" w:right="1440" w:bottom="72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FD885" w14:textId="77777777" w:rsidR="00A16938" w:rsidRDefault="00A16938" w:rsidP="00D52D6E">
      <w:pPr>
        <w:spacing w:after="0" w:line="240" w:lineRule="auto"/>
      </w:pPr>
      <w:r>
        <w:separator/>
      </w:r>
    </w:p>
  </w:endnote>
  <w:endnote w:type="continuationSeparator" w:id="0">
    <w:p w14:paraId="4812EBEF" w14:textId="77777777" w:rsidR="00A16938" w:rsidRDefault="00A16938" w:rsidP="00D52D6E">
      <w:pPr>
        <w:spacing w:after="0" w:line="240" w:lineRule="auto"/>
      </w:pPr>
      <w:r>
        <w:continuationSeparator/>
      </w:r>
    </w:p>
  </w:endnote>
  <w:endnote w:type="continuationNotice" w:id="1">
    <w:p w14:paraId="1AF61313" w14:textId="77777777" w:rsidR="00A16938" w:rsidRDefault="00A169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1E52E" w14:textId="77777777" w:rsidR="00A16938" w:rsidRDefault="00A16938" w:rsidP="00D52D6E">
      <w:pPr>
        <w:spacing w:after="0" w:line="240" w:lineRule="auto"/>
      </w:pPr>
      <w:r>
        <w:separator/>
      </w:r>
    </w:p>
  </w:footnote>
  <w:footnote w:type="continuationSeparator" w:id="0">
    <w:p w14:paraId="1A971BE2" w14:textId="77777777" w:rsidR="00A16938" w:rsidRDefault="00A16938" w:rsidP="00D52D6E">
      <w:pPr>
        <w:spacing w:after="0" w:line="240" w:lineRule="auto"/>
      </w:pPr>
      <w:r>
        <w:continuationSeparator/>
      </w:r>
    </w:p>
  </w:footnote>
  <w:footnote w:type="continuationNotice" w:id="1">
    <w:p w14:paraId="7A96CEE1" w14:textId="77777777" w:rsidR="00A16938" w:rsidRDefault="00A169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3D59F3" w14:textId="77777777" w:rsidR="000528EA" w:rsidRPr="00202CAE" w:rsidRDefault="000528EA" w:rsidP="00381E02">
    <w:pPr>
      <w:pStyle w:val="Sinespaci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938"/>
    <w:rsid w:val="000528EA"/>
    <w:rsid w:val="00057C8D"/>
    <w:rsid w:val="000622C5"/>
    <w:rsid w:val="00081B13"/>
    <w:rsid w:val="0008239D"/>
    <w:rsid w:val="0008455E"/>
    <w:rsid w:val="000871F5"/>
    <w:rsid w:val="000A59ED"/>
    <w:rsid w:val="000B39B8"/>
    <w:rsid w:val="000C4BCE"/>
    <w:rsid w:val="000D6A9A"/>
    <w:rsid w:val="000E2075"/>
    <w:rsid w:val="00110E82"/>
    <w:rsid w:val="00137472"/>
    <w:rsid w:val="00156571"/>
    <w:rsid w:val="001B18AC"/>
    <w:rsid w:val="001B208F"/>
    <w:rsid w:val="00200647"/>
    <w:rsid w:val="00202CAE"/>
    <w:rsid w:val="002118ED"/>
    <w:rsid w:val="00214615"/>
    <w:rsid w:val="00256E65"/>
    <w:rsid w:val="002602F9"/>
    <w:rsid w:val="002B08B0"/>
    <w:rsid w:val="00302429"/>
    <w:rsid w:val="00325290"/>
    <w:rsid w:val="00381E02"/>
    <w:rsid w:val="003924C2"/>
    <w:rsid w:val="003B57F1"/>
    <w:rsid w:val="003E1F73"/>
    <w:rsid w:val="003F0B1E"/>
    <w:rsid w:val="003F289D"/>
    <w:rsid w:val="00401583"/>
    <w:rsid w:val="004017DA"/>
    <w:rsid w:val="00405052"/>
    <w:rsid w:val="00432AAC"/>
    <w:rsid w:val="00437F79"/>
    <w:rsid w:val="00460A5A"/>
    <w:rsid w:val="00486560"/>
    <w:rsid w:val="00493C9D"/>
    <w:rsid w:val="004A7E4A"/>
    <w:rsid w:val="004B5D63"/>
    <w:rsid w:val="004B75F6"/>
    <w:rsid w:val="004C7E9A"/>
    <w:rsid w:val="004F01D9"/>
    <w:rsid w:val="004F024D"/>
    <w:rsid w:val="00515AED"/>
    <w:rsid w:val="0052209C"/>
    <w:rsid w:val="005261D2"/>
    <w:rsid w:val="00534D48"/>
    <w:rsid w:val="00573B18"/>
    <w:rsid w:val="00592D9A"/>
    <w:rsid w:val="005A0C7C"/>
    <w:rsid w:val="005C70A5"/>
    <w:rsid w:val="00626E5D"/>
    <w:rsid w:val="006273B8"/>
    <w:rsid w:val="006562FD"/>
    <w:rsid w:val="00671028"/>
    <w:rsid w:val="0067525E"/>
    <w:rsid w:val="0068006E"/>
    <w:rsid w:val="006C6E57"/>
    <w:rsid w:val="006D5B5B"/>
    <w:rsid w:val="006F044B"/>
    <w:rsid w:val="00713D94"/>
    <w:rsid w:val="00725DDE"/>
    <w:rsid w:val="00747401"/>
    <w:rsid w:val="00750E57"/>
    <w:rsid w:val="00760F02"/>
    <w:rsid w:val="007A63BE"/>
    <w:rsid w:val="007B190D"/>
    <w:rsid w:val="007B26E0"/>
    <w:rsid w:val="007B7860"/>
    <w:rsid w:val="007B7CB6"/>
    <w:rsid w:val="00855806"/>
    <w:rsid w:val="008600E0"/>
    <w:rsid w:val="008642FD"/>
    <w:rsid w:val="00885618"/>
    <w:rsid w:val="0088626E"/>
    <w:rsid w:val="00891489"/>
    <w:rsid w:val="008E4830"/>
    <w:rsid w:val="008F0A93"/>
    <w:rsid w:val="008F3E98"/>
    <w:rsid w:val="0091262E"/>
    <w:rsid w:val="009207B1"/>
    <w:rsid w:val="00950E18"/>
    <w:rsid w:val="009666F6"/>
    <w:rsid w:val="009722D3"/>
    <w:rsid w:val="0097416B"/>
    <w:rsid w:val="009830D0"/>
    <w:rsid w:val="009918A5"/>
    <w:rsid w:val="00994530"/>
    <w:rsid w:val="009C106D"/>
    <w:rsid w:val="009C748E"/>
    <w:rsid w:val="009E0E85"/>
    <w:rsid w:val="009E6EF3"/>
    <w:rsid w:val="009F206C"/>
    <w:rsid w:val="009F7CE4"/>
    <w:rsid w:val="00A14E98"/>
    <w:rsid w:val="00A16938"/>
    <w:rsid w:val="00A20AE5"/>
    <w:rsid w:val="00A2564D"/>
    <w:rsid w:val="00A3086A"/>
    <w:rsid w:val="00A3391B"/>
    <w:rsid w:val="00A425EF"/>
    <w:rsid w:val="00A509CA"/>
    <w:rsid w:val="00A5135D"/>
    <w:rsid w:val="00A62DB3"/>
    <w:rsid w:val="00A73F10"/>
    <w:rsid w:val="00A7483E"/>
    <w:rsid w:val="00A75903"/>
    <w:rsid w:val="00A84403"/>
    <w:rsid w:val="00A87290"/>
    <w:rsid w:val="00AB2F32"/>
    <w:rsid w:val="00AB5C7E"/>
    <w:rsid w:val="00AB61AD"/>
    <w:rsid w:val="00AD382A"/>
    <w:rsid w:val="00B12F2D"/>
    <w:rsid w:val="00B17855"/>
    <w:rsid w:val="00B43AF3"/>
    <w:rsid w:val="00B501FE"/>
    <w:rsid w:val="00BC6D07"/>
    <w:rsid w:val="00BD6BA3"/>
    <w:rsid w:val="00C03CD6"/>
    <w:rsid w:val="00C12E9D"/>
    <w:rsid w:val="00C17686"/>
    <w:rsid w:val="00C25E17"/>
    <w:rsid w:val="00C40D60"/>
    <w:rsid w:val="00C41D38"/>
    <w:rsid w:val="00C757FE"/>
    <w:rsid w:val="00C8439E"/>
    <w:rsid w:val="00C92B61"/>
    <w:rsid w:val="00CB055F"/>
    <w:rsid w:val="00CC4EFC"/>
    <w:rsid w:val="00CD51D4"/>
    <w:rsid w:val="00CE4D47"/>
    <w:rsid w:val="00CE7C71"/>
    <w:rsid w:val="00D02B36"/>
    <w:rsid w:val="00D133BB"/>
    <w:rsid w:val="00D13653"/>
    <w:rsid w:val="00D14E04"/>
    <w:rsid w:val="00D2030F"/>
    <w:rsid w:val="00D2334A"/>
    <w:rsid w:val="00D43C97"/>
    <w:rsid w:val="00D44E87"/>
    <w:rsid w:val="00D514DC"/>
    <w:rsid w:val="00D52D6E"/>
    <w:rsid w:val="00D56679"/>
    <w:rsid w:val="00D56C3A"/>
    <w:rsid w:val="00D60E1F"/>
    <w:rsid w:val="00D66383"/>
    <w:rsid w:val="00D951A8"/>
    <w:rsid w:val="00D95275"/>
    <w:rsid w:val="00DA115C"/>
    <w:rsid w:val="00DA57C9"/>
    <w:rsid w:val="00DB363C"/>
    <w:rsid w:val="00DC2A76"/>
    <w:rsid w:val="00DC39D8"/>
    <w:rsid w:val="00DD131B"/>
    <w:rsid w:val="00DE35B9"/>
    <w:rsid w:val="00E11EF5"/>
    <w:rsid w:val="00E25623"/>
    <w:rsid w:val="00E311A3"/>
    <w:rsid w:val="00E526A8"/>
    <w:rsid w:val="00E5698A"/>
    <w:rsid w:val="00E72056"/>
    <w:rsid w:val="00E90427"/>
    <w:rsid w:val="00EC5761"/>
    <w:rsid w:val="00EF1A77"/>
    <w:rsid w:val="00F06A05"/>
    <w:rsid w:val="00F129E0"/>
    <w:rsid w:val="00F214C8"/>
    <w:rsid w:val="00F24E19"/>
    <w:rsid w:val="00F34818"/>
    <w:rsid w:val="00F518C1"/>
    <w:rsid w:val="00F54F33"/>
    <w:rsid w:val="00F664C9"/>
    <w:rsid w:val="00F827C2"/>
    <w:rsid w:val="00F8596C"/>
    <w:rsid w:val="00F977A4"/>
    <w:rsid w:val="00FD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914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D51D4"/>
    <w:rPr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43C97"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b/>
      <w:caps/>
      <w:color w:val="ED1C24" w:themeColor="accen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4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semiHidden/>
    <w:rsid w:val="00156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D51D4"/>
    <w:rPr>
      <w:sz w:val="20"/>
    </w:rPr>
  </w:style>
  <w:style w:type="paragraph" w:styleId="Piedepgina">
    <w:name w:val="footer"/>
    <w:basedOn w:val="Normal"/>
    <w:link w:val="PiedepginaCar"/>
    <w:uiPriority w:val="99"/>
    <w:semiHidden/>
    <w:rsid w:val="00D52D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26E5D"/>
    <w:rPr>
      <w:sz w:val="20"/>
    </w:rPr>
  </w:style>
  <w:style w:type="paragraph" w:customStyle="1" w:styleId="Artculoypreciocentrado">
    <w:name w:val="Artículo y precio centrado"/>
    <w:basedOn w:val="Artculoyprecio"/>
    <w:qFormat/>
    <w:rsid w:val="006273B8"/>
    <w:pPr>
      <w:jc w:val="center"/>
    </w:pPr>
  </w:style>
  <w:style w:type="paragraph" w:customStyle="1" w:styleId="Ttulocentrado">
    <w:name w:val="Título centrado"/>
    <w:basedOn w:val="Ttulo"/>
    <w:qFormat/>
    <w:rsid w:val="00381E02"/>
    <w:pPr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381E02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381E02"/>
    <w:pPr>
      <w:outlineLvl w:val="0"/>
    </w:pPr>
    <w:rPr>
      <w:rFonts w:asciiTheme="majorHAnsi" w:eastAsiaTheme="majorEastAsia" w:hAnsiTheme="majorHAnsi" w:cstheme="majorBidi"/>
      <w:b/>
      <w:caps/>
      <w:color w:val="ABBEE9" w:themeColor="accent2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1E02"/>
    <w:rPr>
      <w:rFonts w:asciiTheme="majorHAnsi" w:eastAsiaTheme="majorEastAsia" w:hAnsiTheme="majorHAnsi" w:cstheme="majorBidi"/>
      <w:b/>
      <w:caps/>
      <w:color w:val="ABBEE9" w:themeColor="accent2"/>
      <w:spacing w:val="-10"/>
      <w:kern w:val="28"/>
      <w:sz w:val="96"/>
      <w:szCs w:val="56"/>
    </w:rPr>
  </w:style>
  <w:style w:type="paragraph" w:styleId="Sinespaciado">
    <w:name w:val="No Spacing"/>
    <w:uiPriority w:val="1"/>
    <w:qFormat/>
    <w:rsid w:val="00381E02"/>
    <w:pPr>
      <w:spacing w:after="0" w:line="240" w:lineRule="auto"/>
    </w:pPr>
    <w:rPr>
      <w:sz w:val="20"/>
    </w:rPr>
  </w:style>
  <w:style w:type="paragraph" w:customStyle="1" w:styleId="Anclajedegrficos">
    <w:name w:val="Anclaje de gráficos"/>
    <w:basedOn w:val="Normal"/>
    <w:qFormat/>
    <w:rsid w:val="00137472"/>
    <w:pPr>
      <w:spacing w:after="0"/>
    </w:pPr>
    <w:rPr>
      <w:noProof/>
      <w:sz w:val="12"/>
    </w:rPr>
  </w:style>
  <w:style w:type="character" w:customStyle="1" w:styleId="Ttulo1Car">
    <w:name w:val="Título 1 Car"/>
    <w:basedOn w:val="Fuentedeprrafopredeter"/>
    <w:link w:val="Ttulo1"/>
    <w:uiPriority w:val="9"/>
    <w:rsid w:val="00D43C97"/>
    <w:rPr>
      <w:rFonts w:asciiTheme="majorHAnsi" w:eastAsiaTheme="majorEastAsia" w:hAnsiTheme="majorHAnsi" w:cstheme="majorBidi"/>
      <w:b/>
      <w:caps/>
      <w:color w:val="ED1C24" w:themeColor="accent1"/>
      <w:sz w:val="32"/>
      <w:szCs w:val="32"/>
    </w:rPr>
  </w:style>
  <w:style w:type="paragraph" w:customStyle="1" w:styleId="Ttulo1centrado">
    <w:name w:val="Título 1 centrado"/>
    <w:basedOn w:val="Ttulo1"/>
    <w:qFormat/>
    <w:rsid w:val="00460A5A"/>
    <w:pPr>
      <w:jc w:val="center"/>
    </w:pPr>
  </w:style>
  <w:style w:type="paragraph" w:customStyle="1" w:styleId="Artculoyprecio">
    <w:name w:val="Artículo y precio"/>
    <w:basedOn w:val="Normal"/>
    <w:qFormat/>
    <w:rsid w:val="00AB5C7E"/>
    <w:pPr>
      <w:tabs>
        <w:tab w:val="right" w:leader="dot" w:pos="3600"/>
        <w:tab w:val="right" w:leader="dot" w:pos="8531"/>
      </w:tabs>
      <w:autoSpaceDE w:val="0"/>
      <w:autoSpaceDN w:val="0"/>
      <w:adjustRightInd w:val="0"/>
      <w:spacing w:after="0" w:line="240" w:lineRule="auto"/>
    </w:pPr>
    <w:rPr>
      <w:b/>
      <w:sz w:val="24"/>
    </w:rPr>
  </w:style>
  <w:style w:type="paragraph" w:customStyle="1" w:styleId="Normalcentrado">
    <w:name w:val="Normal centrado"/>
    <w:basedOn w:val="Normal"/>
    <w:qFormat/>
    <w:rsid w:val="006273B8"/>
    <w:pPr>
      <w:spacing w:after="0" w:line="240" w:lineRule="auto"/>
      <w:jc w:val="center"/>
    </w:pPr>
    <w:rPr>
      <w:rFonts w:ascii="SourceSansPro-Regular" w:hAnsi="SourceSansPro-Regular" w:cs="SourceSansPro-Regular"/>
      <w:szCs w:val="20"/>
    </w:rPr>
  </w:style>
  <w:style w:type="paragraph" w:customStyle="1" w:styleId="Artculoypreciolargo">
    <w:name w:val="Artículo y precio largo"/>
    <w:basedOn w:val="Artculoyprecio"/>
    <w:qFormat/>
    <w:rsid w:val="00DC2A76"/>
    <w:pPr>
      <w:tabs>
        <w:tab w:val="clear" w:pos="360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sv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sv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rico.blangino\AppData\Roaming\Microsoft\Templates\Men&#250;%20de%20pizza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54B922B4EFE468897CCF3C1A95B4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F7BD0-1F23-4748-841A-F49552B46E4E}"/>
      </w:docPartPr>
      <w:docPartBody>
        <w:p w:rsidR="00000000" w:rsidRDefault="00A600D5">
          <w:pPr>
            <w:pStyle w:val="C54B922B4EFE468897CCF3C1A95B4F0B"/>
          </w:pPr>
          <w:r w:rsidRPr="00950E18">
            <w:rPr>
              <w:noProof/>
              <w:lang w:bidi="es-ES"/>
            </w:rPr>
            <w:t>PIZZA DI NAPOLI</w:t>
          </w:r>
        </w:p>
      </w:docPartBody>
    </w:docPart>
    <w:docPart>
      <w:docPartPr>
        <w:name w:val="54E18C35B49945B4AAEE50224AD0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BA9149-ACE6-4BCA-A4D8-381D41D53AA6}"/>
      </w:docPartPr>
      <w:docPartBody>
        <w:p w:rsidR="00000000" w:rsidRDefault="00A600D5">
          <w:pPr>
            <w:pStyle w:val="54E18C35B49945B4AAEE50224AD0E032"/>
          </w:pPr>
          <w:r w:rsidRPr="00950E18">
            <w:rPr>
              <w:noProof/>
              <w:lang w:bidi="es-ES"/>
            </w:rPr>
            <w:t>Margarita</w:t>
          </w:r>
          <w:r w:rsidRPr="00950E18">
            <w:rPr>
              <w:noProof/>
              <w:lang w:bidi="es-ES"/>
            </w:rPr>
            <w:tab/>
            <w:t xml:space="preserve"> 12 €</w:t>
          </w:r>
        </w:p>
      </w:docPartBody>
    </w:docPart>
    <w:docPart>
      <w:docPartPr>
        <w:name w:val="33BEEAF420874E3AAD6908672F8FC6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A9155-58AD-44E5-8959-56965FAC0919}"/>
      </w:docPartPr>
      <w:docPartBody>
        <w:p w:rsidR="00000000" w:rsidRDefault="00A600D5">
          <w:pPr>
            <w:pStyle w:val="33BEEAF420874E3AAD6908672F8FC6B9"/>
          </w:pPr>
          <w:r w:rsidRPr="00950E18">
            <w:rPr>
              <w:noProof/>
              <w:lang w:bidi="es-ES"/>
            </w:rPr>
            <w:t xml:space="preserve">Pomodoro, mozzarella fresca, albahaca, grana </w:t>
          </w:r>
          <w:r w:rsidRPr="00950E18">
            <w:rPr>
              <w:noProof/>
              <w:lang w:bidi="es-ES"/>
            </w:rPr>
            <w:br/>
            <w:t>Padano</w:t>
          </w:r>
        </w:p>
      </w:docPartBody>
    </w:docPart>
    <w:docPart>
      <w:docPartPr>
        <w:name w:val="36AB9D6008784ADEAD7F870AC1826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FDC24-ADA9-4AF1-B655-83538FE9A63A}"/>
      </w:docPartPr>
      <w:docPartBody>
        <w:p w:rsidR="00000000" w:rsidRDefault="00A600D5">
          <w:pPr>
            <w:pStyle w:val="36AB9D6008784ADEAD7F870AC182695D"/>
          </w:pPr>
          <w:r w:rsidRPr="00950E18">
            <w:rPr>
              <w:noProof/>
              <w:lang w:bidi="es-ES"/>
            </w:rPr>
            <w:t>Cuatro quesos</w:t>
          </w:r>
          <w:r w:rsidRPr="00950E18">
            <w:rPr>
              <w:noProof/>
              <w:lang w:bidi="es-ES"/>
            </w:rPr>
            <w:tab/>
            <w:t>12 €</w:t>
          </w:r>
        </w:p>
      </w:docPartBody>
    </w:docPart>
    <w:docPart>
      <w:docPartPr>
        <w:name w:val="DBBBE46E094842D9AE09DF4E24F8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54E4CE-688A-47F7-8722-FE519148133D}"/>
      </w:docPartPr>
      <w:docPartBody>
        <w:p w:rsidR="00000000" w:rsidRDefault="00A600D5">
          <w:pPr>
            <w:pStyle w:val="DBBBE46E094842D9AE09DF4E24F8B731"/>
          </w:pPr>
          <w:r w:rsidRPr="00950E18">
            <w:rPr>
              <w:noProof/>
              <w:lang w:bidi="es-ES"/>
            </w:rPr>
            <w:t>Aceite de oliva virgen extra, mozzarella ahumada, mozzarella fresca, gorgonzola, grana padano, albahaca</w:t>
          </w:r>
        </w:p>
      </w:docPartBody>
    </w:docPart>
    <w:docPart>
      <w:docPartPr>
        <w:name w:val="241ECE9E396646B694646B3152D65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1E331-1F5D-4FAA-8D66-300A02216718}"/>
      </w:docPartPr>
      <w:docPartBody>
        <w:p w:rsidR="00000000" w:rsidRDefault="00A600D5">
          <w:pPr>
            <w:pStyle w:val="241ECE9E396646B694646B3152D658DD"/>
          </w:pPr>
          <w:r w:rsidRPr="00950E18">
            <w:rPr>
              <w:noProof/>
              <w:lang w:bidi="es-ES"/>
            </w:rPr>
            <w:t xml:space="preserve">Pepperoni </w:t>
          </w:r>
          <w:r w:rsidRPr="00950E18">
            <w:rPr>
              <w:noProof/>
              <w:lang w:bidi="es-ES"/>
            </w:rPr>
            <w:tab/>
            <w:t>14 €</w:t>
          </w:r>
        </w:p>
      </w:docPartBody>
    </w:docPart>
    <w:docPart>
      <w:docPartPr>
        <w:name w:val="1C072FEF85034E8D9A329DCAD0A2E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B4FEA-58F9-4540-A923-D7AC22075355}"/>
      </w:docPartPr>
      <w:docPartBody>
        <w:p w:rsidR="00000000" w:rsidRDefault="00A600D5">
          <w:pPr>
            <w:pStyle w:val="1C072FEF85034E8D9A329DCAD0A2E803"/>
          </w:pPr>
          <w:r w:rsidRPr="00950E18">
            <w:rPr>
              <w:noProof/>
              <w:lang w:bidi="es-ES"/>
            </w:rPr>
            <w:t>Marinara, mozzarella, pepperoni</w:t>
          </w:r>
        </w:p>
      </w:docPartBody>
    </w:docPart>
    <w:docPart>
      <w:docPartPr>
        <w:name w:val="E47C3191488F41BC9A1B86CDEBE2DF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8E7D05-0AAD-44DE-A5BF-F06FF73ACB4D}"/>
      </w:docPartPr>
      <w:docPartBody>
        <w:p w:rsidR="00000000" w:rsidRDefault="00A600D5">
          <w:pPr>
            <w:pStyle w:val="E47C3191488F41BC9A1B86CDEBE2DF94"/>
          </w:pPr>
          <w:r w:rsidRPr="00950E18">
            <w:rPr>
              <w:noProof/>
              <w:lang w:bidi="es-ES"/>
            </w:rPr>
            <w:t>Jamón y piña</w:t>
          </w:r>
          <w:r w:rsidRPr="00950E18">
            <w:rPr>
              <w:noProof/>
              <w:lang w:bidi="es-ES"/>
            </w:rPr>
            <w:tab/>
            <w:t>14 €</w:t>
          </w:r>
        </w:p>
      </w:docPartBody>
    </w:docPart>
    <w:docPart>
      <w:docPartPr>
        <w:name w:val="ADBCD658522842EBBED0554C59092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96220-6A0B-4B71-AC84-BF695A29E66F}"/>
      </w:docPartPr>
      <w:docPartBody>
        <w:p w:rsidR="00000000" w:rsidRDefault="00A600D5">
          <w:pPr>
            <w:pStyle w:val="ADBCD658522842EBBED0554C590927F3"/>
          </w:pPr>
          <w:r w:rsidRPr="00950E18">
            <w:rPr>
              <w:noProof/>
              <w:lang w:bidi="es-ES"/>
            </w:rPr>
            <w:t xml:space="preserve">Mozzarella, jamón ahumado, </w:t>
          </w:r>
          <w:r w:rsidRPr="00950E18">
            <w:rPr>
              <w:noProof/>
              <w:lang w:bidi="es-ES"/>
            </w:rPr>
            <w:br/>
            <w:t>piña</w:t>
          </w:r>
        </w:p>
      </w:docPartBody>
    </w:docPart>
    <w:docPart>
      <w:docPartPr>
        <w:name w:val="4EF14201ACDB432E81D46A123D4E9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567A5-4B25-4C3E-8C76-85DA144B8D7C}"/>
      </w:docPartPr>
      <w:docPartBody>
        <w:p w:rsidR="00000000" w:rsidRDefault="00A600D5">
          <w:pPr>
            <w:pStyle w:val="4EF14201ACDB432E81D46A123D4E9507"/>
          </w:pPr>
          <w:r w:rsidRPr="00950E18">
            <w:rPr>
              <w:noProof/>
              <w:lang w:bidi="es-ES"/>
            </w:rPr>
            <w:t>Amantes de los vegetales</w:t>
          </w:r>
          <w:r w:rsidRPr="00950E18">
            <w:rPr>
              <w:noProof/>
              <w:lang w:bidi="es-ES"/>
            </w:rPr>
            <w:tab/>
            <w:t>13 €</w:t>
          </w:r>
        </w:p>
      </w:docPartBody>
    </w:docPart>
    <w:docPart>
      <w:docPartPr>
        <w:name w:val="4DB10D23028C43F9AB468397B59F2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F7F8DA-7A88-483D-B395-420D7C99E503}"/>
      </w:docPartPr>
      <w:docPartBody>
        <w:p w:rsidR="00000000" w:rsidRDefault="00A600D5">
          <w:pPr>
            <w:pStyle w:val="4DB10D23028C43F9AB468397B59F2AFC"/>
          </w:pPr>
          <w:r w:rsidRPr="00950E18">
            <w:rPr>
              <w:noProof/>
              <w:lang w:bidi="es-ES"/>
            </w:rPr>
            <w:t>Champiñones, aceitunas rojas, pimientos verdes</w:t>
          </w:r>
          <w:r w:rsidRPr="00950E18">
            <w:rPr>
              <w:noProof/>
              <w:lang w:bidi="es-ES"/>
            </w:rPr>
            <w:br/>
            <w:t>aceitunas negras, tomates, parmesano, mozzarella</w:t>
          </w:r>
        </w:p>
      </w:docPartBody>
    </w:docPart>
    <w:docPart>
      <w:docPartPr>
        <w:name w:val="8D440286B5914659B4103C1C9C853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5690E-881C-4CB0-B679-ADA6ABFFC9BC}"/>
      </w:docPartPr>
      <w:docPartBody>
        <w:p w:rsidR="00000000" w:rsidRDefault="00A600D5">
          <w:pPr>
            <w:pStyle w:val="8D440286B5914659B4103C1C9C8533A6"/>
          </w:pPr>
          <w:r w:rsidRPr="00950E18">
            <w:rPr>
              <w:noProof/>
              <w:lang w:bidi="es-ES"/>
            </w:rPr>
            <w:t>Amantes de la carne</w:t>
          </w:r>
          <w:r w:rsidRPr="00950E18">
            <w:rPr>
              <w:noProof/>
              <w:lang w:bidi="es-ES"/>
            </w:rPr>
            <w:tab/>
            <w:t>16 €</w:t>
          </w:r>
        </w:p>
      </w:docPartBody>
    </w:docPart>
    <w:docPart>
      <w:docPartPr>
        <w:name w:val="DBED6278394445A6BADB04E0FFA98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C3DDEA-6564-4B56-8532-8923EBF52234}"/>
      </w:docPartPr>
      <w:docPartBody>
        <w:p w:rsidR="00000000" w:rsidRDefault="00A600D5">
          <w:pPr>
            <w:pStyle w:val="DBED6278394445A6BADB04E0FFA989B0"/>
          </w:pPr>
          <w:r w:rsidRPr="00950E18">
            <w:rPr>
              <w:noProof/>
              <w:lang w:bidi="es-ES"/>
            </w:rPr>
            <w:t xml:space="preserve">Salchicha, pepperoni, jamón, beicon, extra de queso, </w:t>
          </w:r>
          <w:r w:rsidRPr="00950E18">
            <w:rPr>
              <w:noProof/>
              <w:lang w:bidi="es-ES"/>
            </w:rPr>
            <w:br/>
            <w:t>ajo</w:t>
          </w:r>
        </w:p>
      </w:docPartBody>
    </w:docPart>
    <w:docPart>
      <w:docPartPr>
        <w:name w:val="907BA583C8084C83B29675BB29CD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3418ED-9E33-4DE6-82DB-61B65A9C84AF}"/>
      </w:docPartPr>
      <w:docPartBody>
        <w:p w:rsidR="00000000" w:rsidRDefault="00A600D5">
          <w:pPr>
            <w:pStyle w:val="907BA583C8084C83B29675BB29CDC210"/>
          </w:pPr>
          <w:r w:rsidRPr="00950E18">
            <w:rPr>
              <w:noProof/>
              <w:lang w:bidi="es-ES"/>
            </w:rPr>
            <w:t>CREE SU PROPIA PIZZA</w:t>
          </w:r>
        </w:p>
      </w:docPartBody>
    </w:docPart>
    <w:docPart>
      <w:docPartPr>
        <w:name w:val="6E33CB2207EF469E8BF577B15F5DF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FC796-0850-4850-8DD0-D295C11FC1F3}"/>
      </w:docPartPr>
      <w:docPartBody>
        <w:p w:rsidR="00000000" w:rsidRDefault="00A600D5">
          <w:pPr>
            <w:pStyle w:val="6E33CB2207EF469E8BF577B15F5DFDE7"/>
          </w:pPr>
          <w:r w:rsidRPr="00950E18">
            <w:rPr>
              <w:rStyle w:val="Textodelmarcadordeposicin"/>
              <w:noProof/>
              <w:lang w:bidi="es-ES"/>
            </w:rPr>
            <w:t>Elija los ingredientes</w:t>
          </w:r>
          <w:r w:rsidRPr="00950E18">
            <w:rPr>
              <w:noProof/>
              <w:lang w:bidi="es-ES"/>
            </w:rPr>
            <w:tab/>
            <w:t>15 €</w:t>
          </w:r>
        </w:p>
      </w:docPartBody>
    </w:docPart>
    <w:docPart>
      <w:docPartPr>
        <w:name w:val="76942D32E0284F85A521D991FD290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F4D35-D630-4E5D-AECA-C890FD4DACD8}"/>
      </w:docPartPr>
      <w:docPartBody>
        <w:p w:rsidR="00000000" w:rsidRDefault="00A600D5">
          <w:pPr>
            <w:pStyle w:val="76942D32E0284F85A521D991FD290C5F"/>
          </w:pPr>
          <w:r w:rsidRPr="00950E18">
            <w:rPr>
              <w:noProof/>
              <w:lang w:bidi="es-ES"/>
            </w:rPr>
            <w:t>Elija el tamaño</w:t>
          </w:r>
        </w:p>
      </w:docPartBody>
    </w:docPart>
    <w:docPart>
      <w:docPartPr>
        <w:name w:val="55E322BD5BBB47838B24EB1859E9C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37912-B368-4DED-8537-36DA813FB9BF}"/>
      </w:docPartPr>
      <w:docPartBody>
        <w:p w:rsidR="00000000" w:rsidRDefault="00A600D5">
          <w:pPr>
            <w:pStyle w:val="55E322BD5BBB47838B24EB1859E9CA3B"/>
          </w:pPr>
          <w:r w:rsidRPr="00950E18">
            <w:rPr>
              <w:noProof/>
              <w:lang w:bidi="es-ES"/>
            </w:rPr>
            <w:t>18 centímetros</w:t>
          </w:r>
        </w:p>
      </w:docPartBody>
    </w:docPart>
    <w:docPart>
      <w:docPartPr>
        <w:name w:val="3A5665427E8D42D78DEF1FB5EF4A0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8276B-7790-40E5-8B30-D7FF4B0233AA}"/>
      </w:docPartPr>
      <w:docPartBody>
        <w:p w:rsidR="00000000" w:rsidRDefault="00A600D5">
          <w:pPr>
            <w:pStyle w:val="3A5665427E8D42D78DEF1FB5EF4A09B0"/>
          </w:pPr>
          <w:r w:rsidRPr="00950E18">
            <w:rPr>
              <w:noProof/>
              <w:lang w:bidi="es-ES"/>
            </w:rPr>
            <w:t>30 centímetros</w:t>
          </w:r>
        </w:p>
      </w:docPartBody>
    </w:docPart>
    <w:docPart>
      <w:docPartPr>
        <w:name w:val="A3192B2A878744FD8BAE9E01F9812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B40DC-AEC6-403D-9446-283C55746D15}"/>
      </w:docPartPr>
      <w:docPartBody>
        <w:p w:rsidR="00000000" w:rsidRDefault="00A600D5">
          <w:pPr>
            <w:pStyle w:val="A3192B2A878744FD8BAE9E01F9812859"/>
          </w:pPr>
          <w:r w:rsidRPr="00950E18">
            <w:rPr>
              <w:noProof/>
              <w:lang w:bidi="es-ES"/>
            </w:rPr>
            <w:t>35 centímetros</w:t>
          </w:r>
        </w:p>
      </w:docPartBody>
    </w:docPart>
    <w:docPart>
      <w:docPartPr>
        <w:name w:val="3AFD31B0B6DB4D9CAD6703F89BDD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27B95-FD9A-4BB0-A279-8E27B1C187C5}"/>
      </w:docPartPr>
      <w:docPartBody>
        <w:p w:rsidR="00000000" w:rsidRDefault="00A600D5">
          <w:pPr>
            <w:pStyle w:val="3AFD31B0B6DB4D9CAD6703F89BDDB7F4"/>
          </w:pPr>
          <w:r w:rsidRPr="00950E18">
            <w:rPr>
              <w:noProof/>
              <w:lang w:bidi="es-ES"/>
            </w:rPr>
            <w:t>Elija la masa</w:t>
          </w:r>
        </w:p>
      </w:docPartBody>
    </w:docPart>
    <w:docPart>
      <w:docPartPr>
        <w:name w:val="3AE1975B375D4516A6E146E9FD3BF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D9980-8F76-4454-B080-580A71BEACA7}"/>
      </w:docPartPr>
      <w:docPartBody>
        <w:p w:rsidR="00000000" w:rsidRDefault="00A600D5">
          <w:pPr>
            <w:pStyle w:val="3AE1975B375D4516A6E146E9FD3BF7BC"/>
          </w:pPr>
          <w:r w:rsidRPr="00950E18">
            <w:rPr>
              <w:noProof/>
              <w:lang w:bidi="es-ES"/>
            </w:rPr>
            <w:t>Amasada a mano</w:t>
          </w:r>
        </w:p>
      </w:docPartBody>
    </w:docPart>
    <w:docPart>
      <w:docPartPr>
        <w:name w:val="3644290F5EE5429B8B78E0298397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F240E-5B23-4E78-8F4F-97E678E90C4E}"/>
      </w:docPartPr>
      <w:docPartBody>
        <w:p w:rsidR="00000000" w:rsidRDefault="00A600D5">
          <w:pPr>
            <w:pStyle w:val="3644290F5EE5429B8B78E0298397F5D1"/>
          </w:pPr>
          <w:r w:rsidRPr="00950E18">
            <w:rPr>
              <w:noProof/>
              <w:lang w:bidi="es-ES"/>
            </w:rPr>
            <w:t>Masa fina</w:t>
          </w:r>
        </w:p>
      </w:docPartBody>
    </w:docPart>
    <w:docPart>
      <w:docPartPr>
        <w:name w:val="E67D5FE5B600471E9BB0796718F93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0AF22-963B-4A2D-91FA-D0051AE82E62}"/>
      </w:docPartPr>
      <w:docPartBody>
        <w:p w:rsidR="00000000" w:rsidRDefault="00A600D5">
          <w:pPr>
            <w:pStyle w:val="E67D5FE5B600471E9BB0796718F93E91"/>
          </w:pPr>
          <w:r w:rsidRPr="00950E18">
            <w:rPr>
              <w:noProof/>
              <w:lang w:bidi="es-ES"/>
            </w:rPr>
            <w:t>Masa rellena</w:t>
          </w:r>
        </w:p>
      </w:docPartBody>
    </w:docPart>
    <w:docPart>
      <w:docPartPr>
        <w:name w:val="CD21E545C4D64F6D932876E8D2905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44B06-55CB-4A36-8368-30D8302940D9}"/>
      </w:docPartPr>
      <w:docPartBody>
        <w:p w:rsidR="00000000" w:rsidRDefault="00A600D5">
          <w:pPr>
            <w:pStyle w:val="CD21E545C4D64F6D932876E8D2905E92"/>
          </w:pPr>
          <w:r w:rsidRPr="00950E18">
            <w:rPr>
              <w:noProof/>
              <w:lang w:bidi="es-ES"/>
            </w:rPr>
            <w:t>Sin gluten</w:t>
          </w:r>
        </w:p>
      </w:docPartBody>
    </w:docPart>
    <w:docPart>
      <w:docPartPr>
        <w:name w:val="E599CA3623634941A518C0CFBD093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50E73-9826-4474-8E9E-F0248FD0250D}"/>
      </w:docPartPr>
      <w:docPartBody>
        <w:p w:rsidR="00000000" w:rsidRDefault="00A600D5">
          <w:pPr>
            <w:pStyle w:val="E599CA3623634941A518C0CFBD0931B1"/>
          </w:pPr>
          <w:r w:rsidRPr="00950E18">
            <w:rPr>
              <w:noProof/>
              <w:lang w:bidi="es-ES"/>
            </w:rPr>
            <w:t>Elija el queso</w:t>
          </w:r>
        </w:p>
      </w:docPartBody>
    </w:docPart>
    <w:docPart>
      <w:docPartPr>
        <w:name w:val="3D81E0BD30E84DE1A007C2689D143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34AF6-8D89-45E9-8739-2359A5F9E75F}"/>
      </w:docPartPr>
      <w:docPartBody>
        <w:p w:rsidR="00000000" w:rsidRDefault="00A600D5">
          <w:pPr>
            <w:pStyle w:val="3D81E0BD30E84DE1A007C2689D143D71"/>
          </w:pPr>
          <w:r w:rsidRPr="00950E18">
            <w:rPr>
              <w:noProof/>
              <w:lang w:bidi="es-ES"/>
            </w:rPr>
            <w:t>Mozzarella</w:t>
          </w:r>
        </w:p>
      </w:docPartBody>
    </w:docPart>
    <w:docPart>
      <w:docPartPr>
        <w:name w:val="F4B70F60F6B74AC481DAC6EBD8320C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4FE69-AB46-4B4E-9BFE-512C9B3A145C}"/>
      </w:docPartPr>
      <w:docPartBody>
        <w:p w:rsidR="00000000" w:rsidRDefault="00A600D5">
          <w:pPr>
            <w:pStyle w:val="F4B70F60F6B74AC481DAC6EBD8320CB7"/>
          </w:pPr>
          <w:r w:rsidRPr="00950E18">
            <w:rPr>
              <w:noProof/>
              <w:lang w:bidi="es-ES"/>
            </w:rPr>
            <w:t>Ricotta</w:t>
          </w:r>
        </w:p>
      </w:docPartBody>
    </w:docPart>
    <w:docPart>
      <w:docPartPr>
        <w:name w:val="86EC6C8E9B0C444EB7A6EF7292969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9F04-8743-4ABE-9AC5-41176B3B1472}"/>
      </w:docPartPr>
      <w:docPartBody>
        <w:p w:rsidR="00000000" w:rsidRDefault="00A600D5">
          <w:pPr>
            <w:pStyle w:val="86EC6C8E9B0C444EB7A6EF7292969D95"/>
          </w:pPr>
          <w:r w:rsidRPr="00950E18">
            <w:rPr>
              <w:noProof/>
              <w:lang w:bidi="es-ES"/>
            </w:rPr>
            <w:t>Parmesano</w:t>
          </w:r>
        </w:p>
      </w:docPartBody>
    </w:docPart>
    <w:docPart>
      <w:docPartPr>
        <w:name w:val="FFE42DD39F8A4B0A832D8ACD4A25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9BA2-FB37-402B-813A-04281236FBDB}"/>
      </w:docPartPr>
      <w:docPartBody>
        <w:p w:rsidR="00000000" w:rsidRDefault="00A600D5">
          <w:pPr>
            <w:pStyle w:val="FFE42DD39F8A4B0A832D8ACD4A25C4A9"/>
          </w:pPr>
          <w:r w:rsidRPr="00950E18">
            <w:rPr>
              <w:noProof/>
              <w:lang w:bidi="es-ES"/>
            </w:rPr>
            <w:t>Elija su proteína</w:t>
          </w:r>
        </w:p>
      </w:docPartBody>
    </w:docPart>
    <w:docPart>
      <w:docPartPr>
        <w:name w:val="0F74FB7821FE45258BB5F20AF43EA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4F1DB-83F6-4F82-AEC6-E5D0CD6F14CD}"/>
      </w:docPartPr>
      <w:docPartBody>
        <w:p w:rsidR="00000000" w:rsidRDefault="00A600D5">
          <w:pPr>
            <w:pStyle w:val="0F74FB7821FE45258BB5F20AF43EAC87"/>
          </w:pPr>
          <w:r w:rsidRPr="00950E18">
            <w:rPr>
              <w:noProof/>
              <w:lang w:bidi="es-ES"/>
            </w:rPr>
            <w:t>Ternera</w:t>
          </w:r>
        </w:p>
      </w:docPartBody>
    </w:docPart>
    <w:docPart>
      <w:docPartPr>
        <w:name w:val="107D11F977C141E2A4E6A30472543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B6F6D1-F3FC-424D-993E-19024F7165F3}"/>
      </w:docPartPr>
      <w:docPartBody>
        <w:p w:rsidR="00000000" w:rsidRDefault="00A600D5">
          <w:pPr>
            <w:pStyle w:val="107D11F977C141E2A4E6A30472543B5F"/>
          </w:pPr>
          <w:r w:rsidRPr="00950E18">
            <w:rPr>
              <w:noProof/>
              <w:lang w:bidi="es-ES"/>
            </w:rPr>
            <w:t>Jamón</w:t>
          </w:r>
        </w:p>
      </w:docPartBody>
    </w:docPart>
    <w:docPart>
      <w:docPartPr>
        <w:name w:val="EAAAF6A2D29D419C8E6EB671AA021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4C168-6280-4816-8EA4-B7E9CEE1DC42}"/>
      </w:docPartPr>
      <w:docPartBody>
        <w:p w:rsidR="00000000" w:rsidRDefault="00A600D5">
          <w:pPr>
            <w:pStyle w:val="EAAAF6A2D29D419C8E6EB671AA02106A"/>
          </w:pPr>
          <w:r w:rsidRPr="00950E18">
            <w:rPr>
              <w:noProof/>
              <w:lang w:bidi="es-ES"/>
            </w:rPr>
            <w:t>Pepperoni</w:t>
          </w:r>
        </w:p>
      </w:docPartBody>
    </w:docPart>
    <w:docPart>
      <w:docPartPr>
        <w:name w:val="C02925A6A23145E8809E49364AE98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734A5-8993-4D13-88D7-DC962593661A}"/>
      </w:docPartPr>
      <w:docPartBody>
        <w:p w:rsidR="00000000" w:rsidRDefault="00A600D5">
          <w:pPr>
            <w:pStyle w:val="C02925A6A23145E8809E49364AE98AAC"/>
          </w:pPr>
          <w:r w:rsidRPr="00950E18">
            <w:rPr>
              <w:noProof/>
              <w:lang w:bidi="es-ES"/>
            </w:rPr>
            <w:t>Beicon</w:t>
          </w:r>
        </w:p>
      </w:docPartBody>
    </w:docPart>
    <w:docPart>
      <w:docPartPr>
        <w:name w:val="B20D02B951034A2595C1EE7AB844E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8D7BD-4524-4298-9078-107E4209400B}"/>
      </w:docPartPr>
      <w:docPartBody>
        <w:p w:rsidR="00000000" w:rsidRDefault="00A600D5">
          <w:pPr>
            <w:pStyle w:val="B20D02B951034A2595C1EE7AB844E0BE"/>
          </w:pPr>
          <w:r w:rsidRPr="00950E18">
            <w:rPr>
              <w:noProof/>
              <w:lang w:bidi="es-ES"/>
            </w:rPr>
            <w:t>Pollo</w:t>
          </w:r>
        </w:p>
      </w:docPartBody>
    </w:docPart>
    <w:docPart>
      <w:docPartPr>
        <w:name w:val="167B25F0C75D46E69B1DF2A4EF294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D9628-D80B-45FE-BEBA-7D3474D0BB4C}"/>
      </w:docPartPr>
      <w:docPartBody>
        <w:p w:rsidR="00000000" w:rsidRDefault="00A600D5">
          <w:pPr>
            <w:pStyle w:val="167B25F0C75D46E69B1DF2A4EF294613"/>
          </w:pPr>
          <w:r w:rsidRPr="00950E18">
            <w:rPr>
              <w:noProof/>
              <w:lang w:bidi="es-ES"/>
            </w:rPr>
            <w:t>Salchicha italiana</w:t>
          </w:r>
        </w:p>
      </w:docPartBody>
    </w:docPart>
    <w:docPart>
      <w:docPartPr>
        <w:name w:val="A38D5901D088430E815A4EFB4E930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58D8D-01D9-4985-9CFB-92BF5C350F3B}"/>
      </w:docPartPr>
      <w:docPartBody>
        <w:p w:rsidR="00000000" w:rsidRDefault="00A600D5">
          <w:pPr>
            <w:pStyle w:val="A38D5901D088430E815A4EFB4E930E72"/>
          </w:pPr>
          <w:r w:rsidRPr="00950E18">
            <w:rPr>
              <w:noProof/>
              <w:lang w:bidi="es-ES"/>
            </w:rPr>
            <w:t>Elija las verduras</w:t>
          </w:r>
        </w:p>
      </w:docPartBody>
    </w:docPart>
    <w:docPart>
      <w:docPartPr>
        <w:name w:val="CCF16FD6B65A42A3BDCAE27641BD5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39997-F64D-4A36-998D-20FAAD8DB922}"/>
      </w:docPartPr>
      <w:docPartBody>
        <w:p w:rsidR="00000000" w:rsidRDefault="00A600D5">
          <w:pPr>
            <w:pStyle w:val="CCF16FD6B65A42A3BDCAE27641BD533E"/>
          </w:pPr>
          <w:r w:rsidRPr="00950E18">
            <w:rPr>
              <w:noProof/>
              <w:lang w:bidi="es-ES"/>
            </w:rPr>
            <w:t>Aceitunas negras</w:t>
          </w:r>
        </w:p>
      </w:docPartBody>
    </w:docPart>
    <w:docPart>
      <w:docPartPr>
        <w:name w:val="ADB989FB654748898CBE4CC132A80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1C063-F6A8-40A8-BF8D-82D52A9D4555}"/>
      </w:docPartPr>
      <w:docPartBody>
        <w:p w:rsidR="00000000" w:rsidRDefault="00A600D5">
          <w:pPr>
            <w:pStyle w:val="ADB989FB654748898CBE4CC132A80634"/>
          </w:pPr>
          <w:r w:rsidRPr="00950E18">
            <w:rPr>
              <w:noProof/>
              <w:lang w:bidi="es-ES"/>
            </w:rPr>
            <w:t>Setas</w:t>
          </w:r>
        </w:p>
      </w:docPartBody>
    </w:docPart>
    <w:docPart>
      <w:docPartPr>
        <w:name w:val="FB1AD906F64B44B0B5E30DCB4ECF6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807A5-D688-4AAC-8A93-DB4F66C68DCA}"/>
      </w:docPartPr>
      <w:docPartBody>
        <w:p w:rsidR="00000000" w:rsidRDefault="00A600D5">
          <w:pPr>
            <w:pStyle w:val="FB1AD906F64B44B0B5E30DCB4ECF6C85"/>
          </w:pPr>
          <w:r w:rsidRPr="00950E18">
            <w:rPr>
              <w:noProof/>
              <w:lang w:bidi="es-ES"/>
            </w:rPr>
            <w:t>Cebollas</w:t>
          </w:r>
        </w:p>
      </w:docPartBody>
    </w:docPart>
    <w:docPart>
      <w:docPartPr>
        <w:name w:val="776BD001CF864B2291C717A0327A9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27A45-00C6-48B2-B95A-4C1C35EDC584}"/>
      </w:docPartPr>
      <w:docPartBody>
        <w:p w:rsidR="00000000" w:rsidRDefault="00A600D5">
          <w:pPr>
            <w:pStyle w:val="776BD001CF864B2291C717A0327A91D6"/>
          </w:pPr>
          <w:r w:rsidRPr="00950E18">
            <w:rPr>
              <w:noProof/>
              <w:lang w:bidi="es-ES"/>
            </w:rPr>
            <w:t>Pimientos verdes</w:t>
          </w:r>
        </w:p>
      </w:docPartBody>
    </w:docPart>
    <w:docPart>
      <w:docPartPr>
        <w:name w:val="71849C09EC634AD48072037923ED2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7F6D4-EF57-4511-B1E0-0427D3775A9B}"/>
      </w:docPartPr>
      <w:docPartBody>
        <w:p w:rsidR="00000000" w:rsidRDefault="00A600D5">
          <w:pPr>
            <w:pStyle w:val="71849C09EC634AD48072037923ED2805"/>
          </w:pPr>
          <w:r w:rsidRPr="00950E18">
            <w:rPr>
              <w:noProof/>
              <w:lang w:bidi="es-ES"/>
            </w:rPr>
            <w:t>Cebolla roja</w:t>
          </w:r>
        </w:p>
      </w:docPartBody>
    </w:docPart>
    <w:docPart>
      <w:docPartPr>
        <w:name w:val="A6C612FB5FA84D0FB21E22E30DA6FB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47931-8B0C-4CB6-83C4-4D8A2028F853}"/>
      </w:docPartPr>
      <w:docPartBody>
        <w:p w:rsidR="00000000" w:rsidRDefault="00A600D5">
          <w:pPr>
            <w:pStyle w:val="A6C612FB5FA84D0FB21E22E30DA6FBB7"/>
          </w:pPr>
          <w:r w:rsidRPr="00950E18">
            <w:rPr>
              <w:noProof/>
              <w:lang w:bidi="es-ES"/>
            </w:rPr>
            <w:t>Espinacas</w:t>
          </w:r>
        </w:p>
      </w:docPartBody>
    </w:docPart>
    <w:docPart>
      <w:docPartPr>
        <w:name w:val="F6AB71D2DFC6496B9AE36CAAB8990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EB6D9-6DFB-4CCB-9444-94299F6D7850}"/>
      </w:docPartPr>
      <w:docPartBody>
        <w:p w:rsidR="00000000" w:rsidRDefault="00A600D5">
          <w:pPr>
            <w:pStyle w:val="F6AB71D2DFC6496B9AE36CAAB8990526"/>
          </w:pPr>
          <w:r w:rsidRPr="00950E18">
            <w:rPr>
              <w:noProof/>
              <w:lang w:bidi="es-ES"/>
            </w:rPr>
            <w:t>Jalapeños</w:t>
          </w:r>
        </w:p>
      </w:docPartBody>
    </w:docPart>
    <w:docPart>
      <w:docPartPr>
        <w:name w:val="2DC4F16EB68644CBB2D903F1C9068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CAE6E-A3E0-4ADA-8D03-D761C78D83CC}"/>
      </w:docPartPr>
      <w:docPartBody>
        <w:p w:rsidR="00000000" w:rsidRDefault="00A600D5">
          <w:pPr>
            <w:pStyle w:val="2DC4F16EB68644CBB2D903F1C906878C"/>
          </w:pPr>
          <w:r w:rsidRPr="00950E18">
            <w:rPr>
              <w:noProof/>
              <w:lang w:bidi="es-ES"/>
            </w:rPr>
            <w:t>Piña</w:t>
          </w:r>
        </w:p>
      </w:docPartBody>
    </w:docPart>
    <w:docPart>
      <w:docPartPr>
        <w:name w:val="029BE2DDD03A46869FBA8DEDF917C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2C532-9F8F-4D50-94E1-2B3753E9654D}"/>
      </w:docPartPr>
      <w:docPartBody>
        <w:p w:rsidR="00000000" w:rsidRDefault="00A600D5">
          <w:pPr>
            <w:pStyle w:val="029BE2DDD03A46869FBA8DEDF917C659"/>
          </w:pPr>
          <w:r w:rsidRPr="00950E18">
            <w:rPr>
              <w:noProof/>
              <w:lang w:bidi="es-ES"/>
            </w:rPr>
            <w:t>Chili</w:t>
          </w:r>
        </w:p>
      </w:docPartBody>
    </w:docPart>
    <w:docPart>
      <w:docPartPr>
        <w:name w:val="87D0F0EF01F947CEA7EAEF2BE74F39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8F733-2C3A-48E4-987A-A83EFBA60760}"/>
      </w:docPartPr>
      <w:docPartBody>
        <w:p w:rsidR="00000000" w:rsidRDefault="00A600D5">
          <w:pPr>
            <w:pStyle w:val="87D0F0EF01F947CEA7EAEF2BE74F3998"/>
          </w:pPr>
          <w:r w:rsidRPr="00950E18">
            <w:rPr>
              <w:noProof/>
              <w:lang w:bidi="es-ES"/>
            </w:rPr>
            <w:t>Aceitunas verdes</w:t>
          </w:r>
        </w:p>
      </w:docPartBody>
    </w:docPart>
    <w:docPart>
      <w:docPartPr>
        <w:name w:val="26C32D733B4A413AA5FDFF46E849A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02F4-4AA1-489E-A28A-0291BC63F520}"/>
      </w:docPartPr>
      <w:docPartBody>
        <w:p w:rsidR="00000000" w:rsidRDefault="00A600D5">
          <w:pPr>
            <w:pStyle w:val="26C32D733B4A413AA5FDFF46E849A327"/>
          </w:pPr>
          <w:r w:rsidRPr="00950E18">
            <w:rPr>
              <w:noProof/>
              <w:lang w:bidi="es-ES"/>
            </w:rPr>
            <w:t>Arúgula</w:t>
          </w:r>
        </w:p>
      </w:docPartBody>
    </w:docPart>
    <w:docPart>
      <w:docPartPr>
        <w:name w:val="3E025DF9839F497CA4492F57C9DE6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F6387A-163F-4CA1-900A-14F10EDC15B9}"/>
      </w:docPartPr>
      <w:docPartBody>
        <w:p w:rsidR="00000000" w:rsidRDefault="00A600D5">
          <w:pPr>
            <w:pStyle w:val="3E025DF9839F497CA4492F57C9DE6B3F"/>
          </w:pPr>
          <w:r w:rsidRPr="00950E18">
            <w:rPr>
              <w:noProof/>
              <w:lang w:bidi="es-ES"/>
            </w:rPr>
            <w:t>Ajo</w:t>
          </w:r>
        </w:p>
      </w:docPartBody>
    </w:docPart>
    <w:docPart>
      <w:docPartPr>
        <w:name w:val="254F6DD16BD8440F8B12887B6C60F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39A51-B016-44C3-8323-0F3669895566}"/>
      </w:docPartPr>
      <w:docPartBody>
        <w:p w:rsidR="00000000" w:rsidRDefault="00A600D5">
          <w:pPr>
            <w:pStyle w:val="254F6DD16BD8440F8B12887B6C60F5B0"/>
          </w:pPr>
          <w:r w:rsidRPr="00950E18">
            <w:rPr>
              <w:noProof/>
              <w:lang w:bidi="es-ES"/>
            </w:rPr>
            <w:t>LOS CLÁSICOS</w:t>
          </w:r>
        </w:p>
      </w:docPartBody>
    </w:docPart>
    <w:docPart>
      <w:docPartPr>
        <w:name w:val="01EBF89F9FDF4EFA8BDD00715E88F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18157-214E-46F0-885D-95C4C3EB5087}"/>
      </w:docPartPr>
      <w:docPartBody>
        <w:p w:rsidR="00000000" w:rsidRDefault="00A600D5">
          <w:pPr>
            <w:pStyle w:val="01EBF89F9FDF4EFA8BDD00715E88FC9E"/>
          </w:pPr>
          <w:r w:rsidRPr="00950E18">
            <w:rPr>
              <w:noProof/>
              <w:lang w:bidi="es-ES"/>
            </w:rPr>
            <w:t>CREE SU PROPIA PIZZA</w:t>
          </w:r>
        </w:p>
      </w:docPartBody>
    </w:docPart>
    <w:docPart>
      <w:docPartPr>
        <w:name w:val="3A662BC219D044718CD194D4A37D5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65B0F-AF87-4992-84E5-6982E17FED2A}"/>
      </w:docPartPr>
      <w:docPartBody>
        <w:p w:rsidR="00000000" w:rsidRDefault="00A600D5">
          <w:pPr>
            <w:pStyle w:val="3A662BC219D044718CD194D4A37D55C5"/>
          </w:pPr>
          <w:r w:rsidRPr="00950E18">
            <w:rPr>
              <w:noProof/>
              <w:lang w:bidi="es-ES"/>
            </w:rPr>
            <w:t>Margarita</w:t>
          </w:r>
          <w:r w:rsidRPr="00950E18">
            <w:rPr>
              <w:noProof/>
              <w:lang w:bidi="es-ES"/>
            </w:rPr>
            <w:tab/>
            <w:t xml:space="preserve"> 12 €</w:t>
          </w:r>
        </w:p>
      </w:docPartBody>
    </w:docPart>
    <w:docPart>
      <w:docPartPr>
        <w:name w:val="B3C17E8BAD724EEAB3C6EB7E601D4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86A64-2A54-4EF2-ACA6-1DEBA85A52DC}"/>
      </w:docPartPr>
      <w:docPartBody>
        <w:p w:rsidR="00000000" w:rsidRDefault="00A600D5">
          <w:pPr>
            <w:pStyle w:val="B3C17E8BAD724EEAB3C6EB7E601D4787"/>
          </w:pPr>
          <w:r w:rsidRPr="00950E18">
            <w:rPr>
              <w:noProof/>
              <w:lang w:bidi="es-ES"/>
            </w:rPr>
            <w:t>Pomodoro, mozzarella fresca, albahaca, grana, padano</w:t>
          </w:r>
        </w:p>
      </w:docPartBody>
    </w:docPart>
    <w:docPart>
      <w:docPartPr>
        <w:name w:val="91DF0FEFEF4A45E7B4562129F89CF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16823-3D6B-483C-B255-D43BDF914147}"/>
      </w:docPartPr>
      <w:docPartBody>
        <w:p w:rsidR="00000000" w:rsidRDefault="00A600D5">
          <w:pPr>
            <w:pStyle w:val="91DF0FEFEF4A45E7B4562129F89CF25E"/>
          </w:pPr>
          <w:r w:rsidRPr="00950E18">
            <w:rPr>
              <w:noProof/>
              <w:lang w:bidi="es-ES"/>
            </w:rPr>
            <w:t>Cuatro quesos</w:t>
          </w:r>
          <w:r w:rsidRPr="00950E18">
            <w:rPr>
              <w:noProof/>
              <w:lang w:bidi="es-ES"/>
            </w:rPr>
            <w:tab/>
            <w:t>12 €</w:t>
          </w:r>
        </w:p>
      </w:docPartBody>
    </w:docPart>
    <w:docPart>
      <w:docPartPr>
        <w:name w:val="B37DA515D7D94D3DB8484FA6FB3A87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97C75-B192-4D2E-8A9C-A5E815F2CD9D}"/>
      </w:docPartPr>
      <w:docPartBody>
        <w:p w:rsidR="00000000" w:rsidRDefault="00A600D5">
          <w:pPr>
            <w:pStyle w:val="B37DA515D7D94D3DB8484FA6FB3A8759"/>
          </w:pPr>
          <w:r w:rsidRPr="00950E18">
            <w:rPr>
              <w:noProof/>
              <w:lang w:bidi="es-ES"/>
            </w:rPr>
            <w:t>Aceite de oliva virgen extra, mozzarella ahumada, mozzarella fresca, gorgonzola, grana padano, albahaca</w:t>
          </w:r>
        </w:p>
      </w:docPartBody>
    </w:docPart>
    <w:docPart>
      <w:docPartPr>
        <w:name w:val="22506645FFC44DCA949CFAED61195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E09AA-8E38-4E1C-B3B9-63B2B66C8F4C}"/>
      </w:docPartPr>
      <w:docPartBody>
        <w:p w:rsidR="00000000" w:rsidRDefault="00A600D5">
          <w:pPr>
            <w:pStyle w:val="22506645FFC44DCA949CFAED61195EF3"/>
          </w:pPr>
          <w:r w:rsidRPr="00950E18">
            <w:rPr>
              <w:noProof/>
              <w:lang w:bidi="es-ES"/>
            </w:rPr>
            <w:t xml:space="preserve">Pepperoni </w:t>
          </w:r>
          <w:r w:rsidRPr="00950E18">
            <w:rPr>
              <w:noProof/>
              <w:lang w:bidi="es-ES"/>
            </w:rPr>
            <w:tab/>
            <w:t>14 €</w:t>
          </w:r>
        </w:p>
      </w:docPartBody>
    </w:docPart>
    <w:docPart>
      <w:docPartPr>
        <w:name w:val="12DA8FE63387457CA48460F924D40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D86A0-E9BE-4EE4-8E2F-B7563031A206}"/>
      </w:docPartPr>
      <w:docPartBody>
        <w:p w:rsidR="00000000" w:rsidRDefault="00A600D5">
          <w:pPr>
            <w:pStyle w:val="12DA8FE63387457CA48460F924D405FF"/>
          </w:pPr>
          <w:r w:rsidRPr="00950E18">
            <w:rPr>
              <w:noProof/>
              <w:lang w:bidi="es-ES"/>
            </w:rPr>
            <w:t>Marinara, mozzarella, pepperoni</w:t>
          </w:r>
        </w:p>
      </w:docPartBody>
    </w:docPart>
    <w:docPart>
      <w:docPartPr>
        <w:name w:val="C2A0046D5C67473D9E37C80F17D566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BA1B9C-D6B9-47FF-B06F-03CC2AD22BD6}"/>
      </w:docPartPr>
      <w:docPartBody>
        <w:p w:rsidR="00000000" w:rsidRDefault="00A600D5">
          <w:pPr>
            <w:pStyle w:val="C2A0046D5C67473D9E37C80F17D56646"/>
          </w:pPr>
          <w:r w:rsidRPr="00950E18">
            <w:rPr>
              <w:noProof/>
              <w:lang w:bidi="es-ES"/>
            </w:rPr>
            <w:t>Jamón y piña</w:t>
          </w:r>
          <w:r w:rsidRPr="00950E18">
            <w:rPr>
              <w:noProof/>
              <w:lang w:bidi="es-ES"/>
            </w:rPr>
            <w:tab/>
            <w:t>14 €</w:t>
          </w:r>
        </w:p>
      </w:docPartBody>
    </w:docPart>
    <w:docPart>
      <w:docPartPr>
        <w:name w:val="07689697FF8A48E9BC270D01DFF6D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850377-36C4-4833-A01E-777D4204A8A5}"/>
      </w:docPartPr>
      <w:docPartBody>
        <w:p w:rsidR="00000000" w:rsidRDefault="00A600D5">
          <w:pPr>
            <w:pStyle w:val="07689697FF8A48E9BC270D01DFF6D580"/>
          </w:pPr>
          <w:r w:rsidRPr="00950E18">
            <w:rPr>
              <w:noProof/>
              <w:lang w:bidi="es-ES"/>
            </w:rPr>
            <w:t>Mozzarella, jamón ahumado, piña</w:t>
          </w:r>
        </w:p>
      </w:docPartBody>
    </w:docPart>
    <w:docPart>
      <w:docPartPr>
        <w:name w:val="358606F5353D40D38CE656C337D50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48056-A6BE-405E-BD45-4751DB6EBE10}"/>
      </w:docPartPr>
      <w:docPartBody>
        <w:p w:rsidR="00000000" w:rsidRDefault="00A600D5">
          <w:pPr>
            <w:pStyle w:val="358606F5353D40D38CE656C337D501BB"/>
          </w:pPr>
          <w:r w:rsidRPr="00950E18">
            <w:rPr>
              <w:noProof/>
              <w:lang w:bidi="es-ES"/>
            </w:rPr>
            <w:t>Amantes de los vegetales</w:t>
          </w:r>
          <w:r w:rsidRPr="00950E18">
            <w:rPr>
              <w:noProof/>
              <w:lang w:bidi="es-ES"/>
            </w:rPr>
            <w:tab/>
            <w:t>13 €</w:t>
          </w:r>
        </w:p>
      </w:docPartBody>
    </w:docPart>
    <w:docPart>
      <w:docPartPr>
        <w:name w:val="6D6AA632C1D9414A8C1F0A6EAC937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ED33D-4B89-4FD4-96FD-DA22706C2EC9}"/>
      </w:docPartPr>
      <w:docPartBody>
        <w:p w:rsidR="00000000" w:rsidRDefault="00A600D5">
          <w:pPr>
            <w:pStyle w:val="6D6AA632C1D9414A8C1F0A6EAC9377CD"/>
          </w:pPr>
          <w:r w:rsidRPr="00950E18">
            <w:rPr>
              <w:noProof/>
              <w:lang w:bidi="es-ES"/>
            </w:rPr>
            <w:t>Champiñones, cebolla roja, pimientos verdes, aceitunas negras, tomates, parmesano, mozzarella</w:t>
          </w:r>
        </w:p>
      </w:docPartBody>
    </w:docPart>
    <w:docPart>
      <w:docPartPr>
        <w:name w:val="E101C1C0BE2E4F698D25C66ED52BE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0BBD-1409-4C19-A0A3-34D3E53E2290}"/>
      </w:docPartPr>
      <w:docPartBody>
        <w:p w:rsidR="00000000" w:rsidRDefault="00A600D5">
          <w:pPr>
            <w:pStyle w:val="E101C1C0BE2E4F698D25C66ED52BE6C5"/>
          </w:pPr>
          <w:r w:rsidRPr="00950E18">
            <w:rPr>
              <w:noProof/>
              <w:lang w:bidi="es-ES"/>
            </w:rPr>
            <w:t>Amantes de la carne</w:t>
          </w:r>
          <w:r w:rsidRPr="00950E18">
            <w:rPr>
              <w:noProof/>
              <w:lang w:bidi="es-ES"/>
            </w:rPr>
            <w:tab/>
            <w:t>16 €</w:t>
          </w:r>
        </w:p>
      </w:docPartBody>
    </w:docPart>
    <w:docPart>
      <w:docPartPr>
        <w:name w:val="006EE8B563184494BA040692FCCD8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FDCE3-92B9-4FF4-BD19-BC4A2C9CFA5B}"/>
      </w:docPartPr>
      <w:docPartBody>
        <w:p w:rsidR="00000000" w:rsidRDefault="00A600D5">
          <w:pPr>
            <w:pStyle w:val="006EE8B563184494BA040692FCCD828B"/>
          </w:pPr>
          <w:r w:rsidRPr="00950E18">
            <w:rPr>
              <w:noProof/>
              <w:lang w:bidi="es-ES"/>
            </w:rPr>
            <w:t>Salchicha, pepperoni, jamón, beicon, extra de queso, ajo</w:t>
          </w:r>
        </w:p>
      </w:docPartBody>
    </w:docPart>
    <w:docPart>
      <w:docPartPr>
        <w:name w:val="990B1616F62547B38E3301E736866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A79CB-1D65-47D3-B367-780F02ED148F}"/>
      </w:docPartPr>
      <w:docPartBody>
        <w:p w:rsidR="00000000" w:rsidRDefault="00A600D5">
          <w:pPr>
            <w:pStyle w:val="990B1616F62547B38E3301E736866B10"/>
          </w:pPr>
          <w:r w:rsidRPr="00950E18">
            <w:rPr>
              <w:noProof/>
              <w:lang w:bidi="es-ES"/>
            </w:rPr>
            <w:t>Margarita</w:t>
          </w:r>
          <w:r w:rsidRPr="00950E18">
            <w:rPr>
              <w:noProof/>
              <w:lang w:bidi="es-ES"/>
            </w:rPr>
            <w:tab/>
            <w:t xml:space="preserve"> 12 €</w:t>
          </w:r>
        </w:p>
      </w:docPartBody>
    </w:docPart>
    <w:docPart>
      <w:docPartPr>
        <w:name w:val="D0D6CFC3481449038A43BF7BCD6EF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9321-19E3-46E4-854E-B110C7A3403F}"/>
      </w:docPartPr>
      <w:docPartBody>
        <w:p w:rsidR="00000000" w:rsidRDefault="00A600D5">
          <w:pPr>
            <w:pStyle w:val="D0D6CFC3481449038A43BF7BCD6EF079"/>
          </w:pPr>
          <w:r w:rsidRPr="00950E18">
            <w:rPr>
              <w:noProof/>
              <w:lang w:bidi="es-ES"/>
            </w:rPr>
            <w:t>Pomodoro, mozzarella fresca, albahaca, grana, padano</w:t>
          </w:r>
        </w:p>
      </w:docPartBody>
    </w:docPart>
    <w:docPart>
      <w:docPartPr>
        <w:name w:val="BC74138BF17A44F5993BB1DDC3D6B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7688A1-E58E-4AA5-B342-D7DE3DE1477D}"/>
      </w:docPartPr>
      <w:docPartBody>
        <w:p w:rsidR="00000000" w:rsidRDefault="00A600D5">
          <w:pPr>
            <w:pStyle w:val="BC74138BF17A44F5993BB1DDC3D6B3AE"/>
          </w:pPr>
          <w:r w:rsidRPr="00950E18">
            <w:rPr>
              <w:noProof/>
              <w:lang w:bidi="es-ES"/>
            </w:rPr>
            <w:t xml:space="preserve">Pepperoni </w:t>
          </w:r>
          <w:r w:rsidRPr="00950E18">
            <w:rPr>
              <w:noProof/>
              <w:lang w:bidi="es-ES"/>
            </w:rPr>
            <w:tab/>
            <w:t>14 €</w:t>
          </w:r>
        </w:p>
      </w:docPartBody>
    </w:docPart>
    <w:docPart>
      <w:docPartPr>
        <w:name w:val="A55B8FFDBA73412BA42CF1900805F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B4219-61EE-4C2B-861B-BEE52CA88501}"/>
      </w:docPartPr>
      <w:docPartBody>
        <w:p w:rsidR="00000000" w:rsidRDefault="00A600D5">
          <w:pPr>
            <w:pStyle w:val="A55B8FFDBA73412BA42CF1900805F363"/>
          </w:pPr>
          <w:r w:rsidRPr="00950E18">
            <w:rPr>
              <w:noProof/>
              <w:lang w:bidi="es-ES"/>
            </w:rPr>
            <w:t>Marinara, mozzarella, pepperoni</w:t>
          </w:r>
        </w:p>
      </w:docPartBody>
    </w:docPart>
    <w:docPart>
      <w:docPartPr>
        <w:name w:val="22A13FD8A6414A22AA96E28309450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44112-6A0C-4DCA-8983-65517D5ECB28}"/>
      </w:docPartPr>
      <w:docPartBody>
        <w:p w:rsidR="00000000" w:rsidRDefault="00A600D5">
          <w:pPr>
            <w:pStyle w:val="22A13FD8A6414A22AA96E28309450C78"/>
          </w:pPr>
          <w:r w:rsidRPr="00950E18">
            <w:rPr>
              <w:noProof/>
              <w:lang w:bidi="es-ES"/>
            </w:rPr>
            <w:t>Amantes de los vegetales</w:t>
          </w:r>
          <w:r w:rsidRPr="00950E18">
            <w:rPr>
              <w:noProof/>
              <w:lang w:bidi="es-ES"/>
            </w:rPr>
            <w:tab/>
            <w:t>13 €</w:t>
          </w:r>
        </w:p>
      </w:docPartBody>
    </w:docPart>
    <w:docPart>
      <w:docPartPr>
        <w:name w:val="B9C89EBCB7AC481A989808D6F1136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7CD55-4BF0-40AC-8CDB-F544B88E41A1}"/>
      </w:docPartPr>
      <w:docPartBody>
        <w:p w:rsidR="00000000" w:rsidRDefault="00A600D5">
          <w:pPr>
            <w:pStyle w:val="B9C89EBCB7AC481A989808D6F113696B"/>
          </w:pPr>
          <w:r w:rsidRPr="00950E18">
            <w:rPr>
              <w:noProof/>
              <w:lang w:bidi="es-ES"/>
            </w:rPr>
            <w:t>Champiñones, cebolla roja, pimientos verdes, aceitunas negras, tomates, parmesano, mozzarella</w:t>
          </w:r>
        </w:p>
      </w:docPartBody>
    </w:docPart>
    <w:docPart>
      <w:docPartPr>
        <w:name w:val="8D811C1C553544BDAEF95225A4270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C02B8-260C-475B-9D1E-B4BA8D797718}"/>
      </w:docPartPr>
      <w:docPartBody>
        <w:p w:rsidR="00000000" w:rsidRDefault="00A600D5">
          <w:pPr>
            <w:pStyle w:val="8D811C1C553544BDAEF95225A42709EE"/>
          </w:pPr>
          <w:r w:rsidRPr="00950E18">
            <w:rPr>
              <w:noProof/>
              <w:lang w:bidi="es-ES"/>
            </w:rPr>
            <w:t>Elija los ingredientes</w:t>
          </w:r>
          <w:r w:rsidRPr="00950E18">
            <w:rPr>
              <w:noProof/>
              <w:lang w:bidi="es-ES"/>
            </w:rPr>
            <w:tab/>
            <w:t>15 €</w:t>
          </w:r>
        </w:p>
      </w:docPartBody>
    </w:docPart>
    <w:docPart>
      <w:docPartPr>
        <w:name w:val="1481C62BB48144ED98AA1BBB9017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EA195-E25B-422E-B249-EDDB32E62DBC}"/>
      </w:docPartPr>
      <w:docPartBody>
        <w:p w:rsidR="00000000" w:rsidRDefault="00A600D5">
          <w:pPr>
            <w:pStyle w:val="1481C62BB48144ED98AA1BBB9017EBD6"/>
          </w:pPr>
          <w:r w:rsidRPr="00950E18">
            <w:rPr>
              <w:noProof/>
              <w:lang w:bidi="es-ES"/>
            </w:rPr>
            <w:t>Elija el tamaño</w:t>
          </w:r>
        </w:p>
      </w:docPartBody>
    </w:docPart>
    <w:docPart>
      <w:docPartPr>
        <w:name w:val="D14B0FBBDD194BC1A6D8196138953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460B4-8ED5-4B49-A49C-90085A2073FC}"/>
      </w:docPartPr>
      <w:docPartBody>
        <w:p w:rsidR="00000000" w:rsidRDefault="00A600D5">
          <w:pPr>
            <w:pStyle w:val="D14B0FBBDD194BC1A6D8196138953CE2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18 centímetros</w:t>
          </w:r>
        </w:p>
      </w:docPartBody>
    </w:docPart>
    <w:docPart>
      <w:docPartPr>
        <w:name w:val="F491C8DCAD2F49FEA87468698EF9D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BED4D2-3114-433D-89FE-EC7F11FE87A3}"/>
      </w:docPartPr>
      <w:docPartBody>
        <w:p w:rsidR="00000000" w:rsidRDefault="00A600D5">
          <w:pPr>
            <w:pStyle w:val="F491C8DCAD2F49FEA87468698EF9D811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30 centímetros</w:t>
          </w:r>
        </w:p>
      </w:docPartBody>
    </w:docPart>
    <w:docPart>
      <w:docPartPr>
        <w:name w:val="9AB440DB2A0C4B09AC99964745C95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19F6-3B3B-4012-93FE-07902A37E385}"/>
      </w:docPartPr>
      <w:docPartBody>
        <w:p w:rsidR="00000000" w:rsidRDefault="00A600D5">
          <w:pPr>
            <w:pStyle w:val="9AB440DB2A0C4B09AC99964745C95257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35 centímetros</w:t>
          </w:r>
        </w:p>
      </w:docPartBody>
    </w:docPart>
    <w:docPart>
      <w:docPartPr>
        <w:name w:val="5493D1A6AE4B4649A338D639AF0A2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EFB6A-2ADB-4800-A154-57B67C15A365}"/>
      </w:docPartPr>
      <w:docPartBody>
        <w:p w:rsidR="00000000" w:rsidRDefault="00A600D5">
          <w:pPr>
            <w:pStyle w:val="5493D1A6AE4B4649A338D639AF0A21EB"/>
          </w:pPr>
          <w:r w:rsidRPr="00950E18">
            <w:rPr>
              <w:noProof/>
              <w:lang w:bidi="es-ES"/>
            </w:rPr>
            <w:t>Elija la masa</w:t>
          </w:r>
        </w:p>
      </w:docPartBody>
    </w:docPart>
    <w:docPart>
      <w:docPartPr>
        <w:name w:val="230C0D33D7054D6F90B9F2783AAFFD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2C0F5-430D-431C-B15F-6D5D83E698BA}"/>
      </w:docPartPr>
      <w:docPartBody>
        <w:p w:rsidR="00000000" w:rsidRDefault="00A600D5">
          <w:pPr>
            <w:pStyle w:val="230C0D33D7054D6F90B9F2783AAFFD96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Amasada a mano</w:t>
          </w:r>
        </w:p>
      </w:docPartBody>
    </w:docPart>
    <w:docPart>
      <w:docPartPr>
        <w:name w:val="9EB6CC0F9A2D4113983EA640D7E80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28D96-2E39-463C-88EF-9074762BD945}"/>
      </w:docPartPr>
      <w:docPartBody>
        <w:p w:rsidR="00000000" w:rsidRDefault="00A600D5">
          <w:pPr>
            <w:pStyle w:val="9EB6CC0F9A2D4113983EA640D7E80226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Masa fina</w:t>
          </w:r>
        </w:p>
      </w:docPartBody>
    </w:docPart>
    <w:docPart>
      <w:docPartPr>
        <w:name w:val="6BC7BF40C3BB402A80F04962CA773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5E630-4C71-4A6A-854A-7FB29F82A36C}"/>
      </w:docPartPr>
      <w:docPartBody>
        <w:p w:rsidR="00000000" w:rsidRDefault="00A600D5">
          <w:pPr>
            <w:pStyle w:val="6BC7BF40C3BB402A80F04962CA773B98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Masa rellena</w:t>
          </w:r>
        </w:p>
      </w:docPartBody>
    </w:docPart>
    <w:docPart>
      <w:docPartPr>
        <w:name w:val="9DE40EF5074A4899922E87F287A2D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D6B08-0937-47EE-BCB8-0C38DB9EB5A0}"/>
      </w:docPartPr>
      <w:docPartBody>
        <w:p w:rsidR="00000000" w:rsidRDefault="00A600D5">
          <w:pPr>
            <w:pStyle w:val="9DE40EF5074A4899922E87F287A2D7E2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Sin gluten</w:t>
          </w:r>
        </w:p>
      </w:docPartBody>
    </w:docPart>
    <w:docPart>
      <w:docPartPr>
        <w:name w:val="95E2C00112EF4552B99F5C33207AB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CDB00-A4DA-4334-8E6C-0A105D368A18}"/>
      </w:docPartPr>
      <w:docPartBody>
        <w:p w:rsidR="00000000" w:rsidRDefault="00A600D5">
          <w:pPr>
            <w:pStyle w:val="95E2C00112EF4552B99F5C33207AB364"/>
          </w:pPr>
          <w:r w:rsidRPr="00950E18">
            <w:rPr>
              <w:noProof/>
              <w:lang w:bidi="es-ES"/>
            </w:rPr>
            <w:t>Elija el queso</w:t>
          </w:r>
        </w:p>
      </w:docPartBody>
    </w:docPart>
    <w:docPart>
      <w:docPartPr>
        <w:name w:val="1B988172D1AC429F960D1EE6B2BAB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C3A8D0-6272-4E3B-A483-1C56CC468EC8}"/>
      </w:docPartPr>
      <w:docPartBody>
        <w:p w:rsidR="00000000" w:rsidRDefault="00A600D5">
          <w:pPr>
            <w:pStyle w:val="1B988172D1AC429F960D1EE6B2BAB9A0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Mozzarella</w:t>
          </w:r>
        </w:p>
      </w:docPartBody>
    </w:docPart>
    <w:docPart>
      <w:docPartPr>
        <w:name w:val="BCEF42D79CFE42048A8916E077927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149C2E-F9CF-4B72-B623-0B63171FDF4A}"/>
      </w:docPartPr>
      <w:docPartBody>
        <w:p w:rsidR="00000000" w:rsidRDefault="00A600D5">
          <w:pPr>
            <w:pStyle w:val="BCEF42D79CFE42048A8916E077927C41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Ricotta</w:t>
          </w:r>
        </w:p>
      </w:docPartBody>
    </w:docPart>
    <w:docPart>
      <w:docPartPr>
        <w:name w:val="4E03D4C0E6944F6EA8BFD3DC25B5A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47F3B-F2E3-40E4-B503-A11170FA3707}"/>
      </w:docPartPr>
      <w:docPartBody>
        <w:p w:rsidR="00000000" w:rsidRDefault="00A600D5">
          <w:pPr>
            <w:pStyle w:val="4E03D4C0E6944F6EA8BFD3DC25B5AFA3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Parmesano</w:t>
          </w:r>
        </w:p>
      </w:docPartBody>
    </w:docPart>
    <w:docPart>
      <w:docPartPr>
        <w:name w:val="55DE4B9611ED43B6B6FEACBAA9E48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AB05-BD6F-4774-8454-B635540D86F3}"/>
      </w:docPartPr>
      <w:docPartBody>
        <w:p w:rsidR="00000000" w:rsidRDefault="00A600D5">
          <w:pPr>
            <w:pStyle w:val="55DE4B9611ED43B6B6FEACBAA9E485DA"/>
          </w:pPr>
          <w:r w:rsidRPr="00950E18">
            <w:rPr>
              <w:noProof/>
              <w:lang w:bidi="es-ES"/>
            </w:rPr>
            <w:t>Elija su proteína</w:t>
          </w:r>
        </w:p>
      </w:docPartBody>
    </w:docPart>
    <w:docPart>
      <w:docPartPr>
        <w:name w:val="21EECEB1FB614CACA386C10CA63FC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14958-5403-45D7-A2A3-006B68F67C7B}"/>
      </w:docPartPr>
      <w:docPartBody>
        <w:p w:rsidR="00000000" w:rsidRDefault="00A600D5">
          <w:pPr>
            <w:pStyle w:val="21EECEB1FB614CACA386C10CA63FC90B"/>
          </w:pPr>
          <w:r w:rsidRPr="00950E18">
            <w:rPr>
              <w:noProof/>
              <w:lang w:bidi="es-ES"/>
            </w:rPr>
            <w:t>Ternera</w:t>
          </w:r>
        </w:p>
      </w:docPartBody>
    </w:docPart>
    <w:docPart>
      <w:docPartPr>
        <w:name w:val="BD5051AAC45C4B3E95F0C12E7C88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D42D2-674C-451D-9A27-5EB2E69B0E18}"/>
      </w:docPartPr>
      <w:docPartBody>
        <w:p w:rsidR="00000000" w:rsidRDefault="00A600D5">
          <w:pPr>
            <w:pStyle w:val="BD5051AAC45C4B3E95F0C12E7C888683"/>
          </w:pPr>
          <w:r w:rsidRPr="00950E18">
            <w:rPr>
              <w:noProof/>
              <w:lang w:bidi="es-ES"/>
            </w:rPr>
            <w:t>Jamón</w:t>
          </w:r>
        </w:p>
      </w:docPartBody>
    </w:docPart>
    <w:docPart>
      <w:docPartPr>
        <w:name w:val="E1E23747E82D42D2BEDE802AE457D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E2632-1734-4196-BAB1-97BBD650CF4D}"/>
      </w:docPartPr>
      <w:docPartBody>
        <w:p w:rsidR="00000000" w:rsidRDefault="00A600D5">
          <w:pPr>
            <w:pStyle w:val="E1E23747E82D42D2BEDE802AE457DBEB"/>
          </w:pPr>
          <w:r w:rsidRPr="00950E18">
            <w:rPr>
              <w:noProof/>
              <w:lang w:bidi="es-ES"/>
            </w:rPr>
            <w:t>Pepperoni</w:t>
          </w:r>
        </w:p>
      </w:docPartBody>
    </w:docPart>
    <w:docPart>
      <w:docPartPr>
        <w:name w:val="3FE9EE1C53FD4B6DA837DFCC4EFCD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A65FF-BC82-4695-BD1D-F9AFE8AF90CD}"/>
      </w:docPartPr>
      <w:docPartBody>
        <w:p w:rsidR="00000000" w:rsidRDefault="00A600D5">
          <w:pPr>
            <w:pStyle w:val="3FE9EE1C53FD4B6DA837DFCC4EFCD5F6"/>
          </w:pPr>
          <w:r w:rsidRPr="00950E18">
            <w:rPr>
              <w:noProof/>
              <w:lang w:bidi="es-ES"/>
            </w:rPr>
            <w:t>Beicon</w:t>
          </w:r>
        </w:p>
      </w:docPartBody>
    </w:docPart>
    <w:docPart>
      <w:docPartPr>
        <w:name w:val="00E2BD232360405E88680FD0B41FF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C8063-8C54-45A5-A9B8-B4675F10D6C2}"/>
      </w:docPartPr>
      <w:docPartBody>
        <w:p w:rsidR="00000000" w:rsidRDefault="00A600D5">
          <w:pPr>
            <w:pStyle w:val="00E2BD232360405E88680FD0B41FF2C2"/>
          </w:pPr>
          <w:r w:rsidRPr="00950E18">
            <w:rPr>
              <w:noProof/>
              <w:lang w:bidi="es-ES"/>
            </w:rPr>
            <w:t>Pollo</w:t>
          </w:r>
        </w:p>
      </w:docPartBody>
    </w:docPart>
    <w:docPart>
      <w:docPartPr>
        <w:name w:val="68E5380F910D4B64AA66BE5750EC1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2641A-525C-4936-9728-24A399450BC3}"/>
      </w:docPartPr>
      <w:docPartBody>
        <w:p w:rsidR="00000000" w:rsidRDefault="00A600D5">
          <w:pPr>
            <w:pStyle w:val="68E5380F910D4B64AA66BE5750EC1C66"/>
          </w:pPr>
          <w:r w:rsidRPr="00950E18">
            <w:rPr>
              <w:noProof/>
              <w:lang w:bidi="es-ES"/>
            </w:rPr>
            <w:t>Salchicha italiana</w:t>
          </w:r>
        </w:p>
      </w:docPartBody>
    </w:docPart>
    <w:docPart>
      <w:docPartPr>
        <w:name w:val="AA717B16CFB741F4BD370888E9712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593947-6A4A-4128-9B6B-BA6C6B6E9DF2}"/>
      </w:docPartPr>
      <w:docPartBody>
        <w:p w:rsidR="00000000" w:rsidRDefault="00A600D5">
          <w:pPr>
            <w:pStyle w:val="AA717B16CFB741F4BD370888E9712211"/>
          </w:pPr>
          <w:r w:rsidRPr="00950E18">
            <w:rPr>
              <w:noProof/>
              <w:lang w:bidi="es-ES"/>
            </w:rPr>
            <w:t>Elija las verduras</w:t>
          </w:r>
        </w:p>
      </w:docPartBody>
    </w:docPart>
    <w:docPart>
      <w:docPartPr>
        <w:name w:val="0725B80E51B64E128BAF30E67EF78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257C4-B7EA-4562-B865-8B00F21D041D}"/>
      </w:docPartPr>
      <w:docPartBody>
        <w:p w:rsidR="00000000" w:rsidRDefault="00A600D5">
          <w:pPr>
            <w:pStyle w:val="0725B80E51B64E128BAF30E67EF78218"/>
          </w:pPr>
          <w:r w:rsidRPr="00950E18">
            <w:rPr>
              <w:noProof/>
              <w:lang w:bidi="es-ES"/>
            </w:rPr>
            <w:t>Aceitunas negras</w:t>
          </w:r>
        </w:p>
      </w:docPartBody>
    </w:docPart>
    <w:docPart>
      <w:docPartPr>
        <w:name w:val="3AA4FFF2370948F09C3835424A972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B0E8E9-073A-4D44-8FBA-371B32B148AB}"/>
      </w:docPartPr>
      <w:docPartBody>
        <w:p w:rsidR="00000000" w:rsidRDefault="00A600D5">
          <w:pPr>
            <w:pStyle w:val="3AA4FFF2370948F09C3835424A9722D3"/>
          </w:pPr>
          <w:r w:rsidRPr="00950E18">
            <w:rPr>
              <w:noProof/>
              <w:lang w:bidi="es-ES"/>
            </w:rPr>
            <w:t>Setas</w:t>
          </w:r>
        </w:p>
      </w:docPartBody>
    </w:docPart>
    <w:docPart>
      <w:docPartPr>
        <w:name w:val="A2FA594AAAF144B88557674FCCD7F0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84F64-B46B-4BC7-A33F-F1919C0B0163}"/>
      </w:docPartPr>
      <w:docPartBody>
        <w:p w:rsidR="00000000" w:rsidRDefault="00A600D5">
          <w:pPr>
            <w:pStyle w:val="A2FA594AAAF144B88557674FCCD7F0B0"/>
          </w:pPr>
          <w:r w:rsidRPr="00950E18">
            <w:rPr>
              <w:noProof/>
              <w:lang w:bidi="es-ES"/>
            </w:rPr>
            <w:t>Cebollas</w:t>
          </w:r>
        </w:p>
      </w:docPartBody>
    </w:docPart>
    <w:docPart>
      <w:docPartPr>
        <w:name w:val="353F80866082404CB62EA3CD96D939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923E7-955E-4C4B-A04D-2FBECA983B24}"/>
      </w:docPartPr>
      <w:docPartBody>
        <w:p w:rsidR="00000000" w:rsidRDefault="00A600D5">
          <w:pPr>
            <w:pStyle w:val="353F80866082404CB62EA3CD96D939D0"/>
          </w:pPr>
          <w:r w:rsidRPr="00950E18">
            <w:rPr>
              <w:noProof/>
              <w:lang w:bidi="es-ES"/>
            </w:rPr>
            <w:t>Pimientos verdes</w:t>
          </w:r>
        </w:p>
      </w:docPartBody>
    </w:docPart>
    <w:docPart>
      <w:docPartPr>
        <w:name w:val="70345F1C13C74D04A3AA60840D19A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871D8-88A6-4605-8164-9465F948597E}"/>
      </w:docPartPr>
      <w:docPartBody>
        <w:p w:rsidR="00000000" w:rsidRDefault="00A600D5">
          <w:pPr>
            <w:pStyle w:val="70345F1C13C74D04A3AA60840D19AA1F"/>
          </w:pPr>
          <w:r w:rsidRPr="00950E18">
            <w:rPr>
              <w:noProof/>
              <w:lang w:bidi="es-ES"/>
            </w:rPr>
            <w:t>Jalapeños</w:t>
          </w:r>
        </w:p>
      </w:docPartBody>
    </w:docPart>
    <w:docPart>
      <w:docPartPr>
        <w:name w:val="5FC24F103D5341B0BB6EB031DB088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471EDB-1451-4014-B85D-19682D7EA0A2}"/>
      </w:docPartPr>
      <w:docPartBody>
        <w:p w:rsidR="00000000" w:rsidRDefault="00A600D5">
          <w:pPr>
            <w:pStyle w:val="5FC24F103D5341B0BB6EB031DB088CC2"/>
          </w:pPr>
          <w:r w:rsidRPr="00950E18">
            <w:rPr>
              <w:noProof/>
              <w:lang w:bidi="es-ES"/>
            </w:rPr>
            <w:t>Piña</w:t>
          </w:r>
        </w:p>
      </w:docPartBody>
    </w:docPart>
    <w:docPart>
      <w:docPartPr>
        <w:name w:val="EAF228A4DD3840DEA50A144332A4B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EAD44-494C-4CEA-8525-253D354BCD92}"/>
      </w:docPartPr>
      <w:docPartBody>
        <w:p w:rsidR="00000000" w:rsidRDefault="00A600D5">
          <w:pPr>
            <w:pStyle w:val="EAF228A4DD3840DEA50A144332A4BA02"/>
          </w:pPr>
          <w:r w:rsidRPr="00950E18">
            <w:rPr>
              <w:noProof/>
              <w:lang w:bidi="es-ES"/>
            </w:rPr>
            <w:t>Aceitunas verdes</w:t>
          </w:r>
        </w:p>
      </w:docPartBody>
    </w:docPart>
    <w:docPart>
      <w:docPartPr>
        <w:name w:val="35D1278C6FA94BA5841BA7222DD4F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7DCCB-37CA-4528-BE10-091A6F5FDEF0}"/>
      </w:docPartPr>
      <w:docPartBody>
        <w:p w:rsidR="00000000" w:rsidRDefault="00A600D5">
          <w:pPr>
            <w:pStyle w:val="35D1278C6FA94BA5841BA7222DD4FD8F"/>
          </w:pPr>
          <w:r w:rsidRPr="00950E18">
            <w:rPr>
              <w:noProof/>
              <w:lang w:bidi="es-ES"/>
            </w:rPr>
            <w:t>Arúgula</w:t>
          </w:r>
        </w:p>
      </w:docPartBody>
    </w:docPart>
    <w:docPart>
      <w:docPartPr>
        <w:name w:val="F2D42E158438410F97B3B1D707A59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AC5FC-CC49-400C-B8AF-1A2445C20C2C}"/>
      </w:docPartPr>
      <w:docPartBody>
        <w:p w:rsidR="00000000" w:rsidRDefault="00A600D5">
          <w:pPr>
            <w:pStyle w:val="F2D42E158438410F97B3B1D707A59558"/>
          </w:pPr>
          <w:r w:rsidRPr="00950E18">
            <w:rPr>
              <w:noProof/>
              <w:lang w:bidi="es-ES"/>
            </w:rPr>
            <w:t>Ajo</w:t>
          </w:r>
        </w:p>
      </w:docPartBody>
    </w:docPart>
    <w:docPart>
      <w:docPartPr>
        <w:name w:val="9FC80F865FE34E6D94D6AB4665650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DFC92-5E6C-46BE-9F56-260078039CF8}"/>
      </w:docPartPr>
      <w:docPartBody>
        <w:p w:rsidR="00000000" w:rsidRDefault="00A600D5">
          <w:pPr>
            <w:pStyle w:val="9FC80F865FE34E6D94D6AB46656503B9"/>
          </w:pPr>
          <w:r w:rsidRPr="00950E18">
            <w:rPr>
              <w:noProof/>
              <w:lang w:bidi="es-ES"/>
            </w:rPr>
            <w:t>PIZZA DI NAPOLI</w:t>
          </w:r>
        </w:p>
      </w:docPartBody>
    </w:docPart>
    <w:docPart>
      <w:docPartPr>
        <w:name w:val="38712AFADAE74895A971E9D0D35AC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CD76B-58A8-47DE-8154-3C7B6C9CF7F3}"/>
      </w:docPartPr>
      <w:docPartBody>
        <w:p w:rsidR="00000000" w:rsidRDefault="00A600D5">
          <w:pPr>
            <w:pStyle w:val="38712AFADAE74895A971E9D0D35ACB8D"/>
          </w:pPr>
          <w:r w:rsidRPr="00950E18">
            <w:rPr>
              <w:noProof/>
              <w:lang w:bidi="es-ES"/>
            </w:rPr>
            <w:t>LOS CLÁSICOS</w:t>
          </w:r>
        </w:p>
      </w:docPartBody>
    </w:docPart>
    <w:docPart>
      <w:docPartPr>
        <w:name w:val="99C37D30B795453FB479E68A224AF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3BE68-CEB6-4934-BBCB-39D6200802F2}"/>
      </w:docPartPr>
      <w:docPartBody>
        <w:p w:rsidR="00000000" w:rsidRDefault="00A600D5">
          <w:pPr>
            <w:pStyle w:val="99C37D30B795453FB479E68A224AF089"/>
          </w:pPr>
          <w:r w:rsidRPr="00950E18">
            <w:rPr>
              <w:noProof/>
              <w:lang w:bidi="es-ES"/>
            </w:rPr>
            <w:t>Margarita 12 €</w:t>
          </w:r>
        </w:p>
      </w:docPartBody>
    </w:docPart>
    <w:docPart>
      <w:docPartPr>
        <w:name w:val="C57384FA77CD401C94CA2D8850BED1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0A7C6D-C36C-4F7C-B455-8300AFA47BE5}"/>
      </w:docPartPr>
      <w:docPartBody>
        <w:p w:rsidR="00000000" w:rsidRDefault="00A600D5">
          <w:pPr>
            <w:pStyle w:val="C57384FA77CD401C94CA2D8850BED163"/>
          </w:pPr>
          <w:r w:rsidRPr="00950E18">
            <w:rPr>
              <w:noProof/>
              <w:lang w:bidi="es-ES"/>
            </w:rPr>
            <w:t xml:space="preserve">Pomodoro, mozzarella fresca, albahaca, </w:t>
          </w:r>
          <w:r w:rsidRPr="00950E18">
            <w:rPr>
              <w:noProof/>
              <w:lang w:bidi="es-ES"/>
            </w:rPr>
            <w:br/>
            <w:t>Grana Padano</w:t>
          </w:r>
        </w:p>
      </w:docPartBody>
    </w:docPart>
    <w:docPart>
      <w:docPartPr>
        <w:name w:val="C8F9B2CD5A89494891F1C161CED15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FEAF4-D8AC-4D87-B262-38657AF557D8}"/>
      </w:docPartPr>
      <w:docPartBody>
        <w:p w:rsidR="00000000" w:rsidRDefault="00A600D5">
          <w:pPr>
            <w:pStyle w:val="C8F9B2CD5A89494891F1C161CED152C3"/>
          </w:pPr>
          <w:r w:rsidRPr="00950E18">
            <w:rPr>
              <w:noProof/>
              <w:lang w:bidi="es-ES"/>
            </w:rPr>
            <w:t>Cuatro quesos 12 €</w:t>
          </w:r>
        </w:p>
      </w:docPartBody>
    </w:docPart>
    <w:docPart>
      <w:docPartPr>
        <w:name w:val="4DCADC3FD9AD45E598F086E15CD35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4141E8-4DF5-49A4-865E-43DDCFBAE293}"/>
      </w:docPartPr>
      <w:docPartBody>
        <w:p w:rsidR="00000000" w:rsidRDefault="00A600D5">
          <w:pPr>
            <w:pStyle w:val="4DCADC3FD9AD45E598F086E15CD35A3C"/>
          </w:pPr>
          <w:r w:rsidRPr="00950E18">
            <w:rPr>
              <w:noProof/>
              <w:lang w:bidi="es-ES"/>
            </w:rPr>
            <w:t>Aceite de oliva virgen extra, mozzarella ahumada, mozzarella fresca, gorgonzola, grana padano, albahaca</w:t>
          </w:r>
        </w:p>
      </w:docPartBody>
    </w:docPart>
    <w:docPart>
      <w:docPartPr>
        <w:name w:val="1EA7CF05970D4B5996C7675020B21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D7C51F-FA55-4D61-8BB2-3DE7396BBFD1}"/>
      </w:docPartPr>
      <w:docPartBody>
        <w:p w:rsidR="00000000" w:rsidRDefault="00A600D5">
          <w:pPr>
            <w:pStyle w:val="1EA7CF05970D4B5996C7675020B21BE3"/>
          </w:pPr>
          <w:r w:rsidRPr="00950E18">
            <w:rPr>
              <w:noProof/>
              <w:lang w:bidi="es-ES"/>
            </w:rPr>
            <w:t>Pepperoni 14 €</w:t>
          </w:r>
        </w:p>
      </w:docPartBody>
    </w:docPart>
    <w:docPart>
      <w:docPartPr>
        <w:name w:val="FED37D715AC74D9E9523519D07051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3BD2-6C62-45D5-86C5-B1161BAF9DEA}"/>
      </w:docPartPr>
      <w:docPartBody>
        <w:p w:rsidR="00000000" w:rsidRDefault="00A600D5">
          <w:pPr>
            <w:pStyle w:val="FED37D715AC74D9E9523519D07051541"/>
          </w:pPr>
          <w:r w:rsidRPr="00950E18">
            <w:rPr>
              <w:noProof/>
              <w:lang w:bidi="es-ES"/>
            </w:rPr>
            <w:t>Marinara, mozzarella, pepperoni</w:t>
          </w:r>
        </w:p>
      </w:docPartBody>
    </w:docPart>
    <w:docPart>
      <w:docPartPr>
        <w:name w:val="E0DD3FC69B974394819704F0CF0D1D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FCCF4A-B842-4261-A84F-F36487ED7B52}"/>
      </w:docPartPr>
      <w:docPartBody>
        <w:p w:rsidR="00000000" w:rsidRDefault="00A600D5">
          <w:pPr>
            <w:pStyle w:val="E0DD3FC69B974394819704F0CF0D1DF0"/>
          </w:pPr>
          <w:r w:rsidRPr="00950E18">
            <w:rPr>
              <w:noProof/>
              <w:lang w:bidi="es-ES"/>
            </w:rPr>
            <w:t>Jamón y piña 14 €</w:t>
          </w:r>
        </w:p>
      </w:docPartBody>
    </w:docPart>
    <w:docPart>
      <w:docPartPr>
        <w:name w:val="3ACA78FC892D4DFCA23E20B0D463C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F9B38-443F-4BD1-9526-9D99794650BA}"/>
      </w:docPartPr>
      <w:docPartBody>
        <w:p w:rsidR="00000000" w:rsidRDefault="00A600D5">
          <w:pPr>
            <w:pStyle w:val="3ACA78FC892D4DFCA23E20B0D463CEF2"/>
          </w:pPr>
          <w:r w:rsidRPr="00950E18">
            <w:rPr>
              <w:noProof/>
              <w:lang w:bidi="es-ES"/>
            </w:rPr>
            <w:t xml:space="preserve">Mozzarella, jamón ahumado, </w:t>
          </w:r>
          <w:r w:rsidRPr="00950E18">
            <w:rPr>
              <w:noProof/>
              <w:lang w:bidi="es-ES"/>
            </w:rPr>
            <w:br/>
            <w:t>piña</w:t>
          </w:r>
        </w:p>
      </w:docPartBody>
    </w:docPart>
    <w:docPart>
      <w:docPartPr>
        <w:name w:val="04D6B9AD29B34B2CA684320069563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3CB51-1903-4CE9-867A-B91F97F59B25}"/>
      </w:docPartPr>
      <w:docPartBody>
        <w:p w:rsidR="00000000" w:rsidRDefault="00A600D5">
          <w:pPr>
            <w:pStyle w:val="04D6B9AD29B34B2CA684320069563222"/>
          </w:pPr>
          <w:r w:rsidRPr="00950E18">
            <w:rPr>
              <w:noProof/>
              <w:lang w:bidi="es-ES"/>
            </w:rPr>
            <w:t>Amantes de los vegetales 13 €</w:t>
          </w:r>
        </w:p>
      </w:docPartBody>
    </w:docPart>
    <w:docPart>
      <w:docPartPr>
        <w:name w:val="BB72515DA0FF4175B84A7428855FE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82F54-9929-431C-B706-0B699B5F625B}"/>
      </w:docPartPr>
      <w:docPartBody>
        <w:p w:rsidR="00000000" w:rsidRDefault="00A600D5">
          <w:pPr>
            <w:pStyle w:val="BB72515DA0FF4175B84A7428855FE5C3"/>
          </w:pPr>
          <w:r w:rsidRPr="00950E18">
            <w:rPr>
              <w:noProof/>
              <w:lang w:bidi="es-ES"/>
            </w:rPr>
            <w:t>Champiñones, aceitunas rojas, pimientos verdes</w:t>
          </w:r>
          <w:r w:rsidRPr="00950E18">
            <w:rPr>
              <w:noProof/>
              <w:lang w:bidi="es-ES"/>
            </w:rPr>
            <w:br/>
            <w:t>aceitunas negras, tomates, parmesano, mozzarella</w:t>
          </w:r>
        </w:p>
      </w:docPartBody>
    </w:docPart>
    <w:docPart>
      <w:docPartPr>
        <w:name w:val="ED962A392BBF4FC293BD2B6F3DB7F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C9E7F7-F1C1-4F06-B7ED-C7AFCC6C8FA3}"/>
      </w:docPartPr>
      <w:docPartBody>
        <w:p w:rsidR="00000000" w:rsidRDefault="00A600D5">
          <w:pPr>
            <w:pStyle w:val="ED962A392BBF4FC293BD2B6F3DB7F231"/>
          </w:pPr>
          <w:r w:rsidRPr="00950E18">
            <w:rPr>
              <w:noProof/>
              <w:lang w:bidi="es-ES"/>
            </w:rPr>
            <w:t>Amantes de la carne 16 €</w:t>
          </w:r>
        </w:p>
      </w:docPartBody>
    </w:docPart>
    <w:docPart>
      <w:docPartPr>
        <w:name w:val="6628EBA040A74F5AB56145193F82E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D8D9-B422-4080-AFFD-E1819DC5D837}"/>
      </w:docPartPr>
      <w:docPartBody>
        <w:p w:rsidR="00000000" w:rsidRDefault="00A600D5">
          <w:pPr>
            <w:pStyle w:val="6628EBA040A74F5AB56145193F82EA47"/>
          </w:pPr>
          <w:r w:rsidRPr="00950E18">
            <w:rPr>
              <w:noProof/>
              <w:lang w:bidi="es-ES"/>
            </w:rPr>
            <w:t xml:space="preserve">Salchicha, pepperoni, jamón, beicon, extra </w:t>
          </w:r>
          <w:r w:rsidRPr="00950E18">
            <w:rPr>
              <w:noProof/>
              <w:lang w:bidi="es-ES"/>
            </w:rPr>
            <w:br/>
            <w:t>de queso, ajo</w:t>
          </w:r>
        </w:p>
      </w:docPartBody>
    </w:docPart>
    <w:docPart>
      <w:docPartPr>
        <w:name w:val="45C941D474854362AB83DE931AA84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5F73-821A-42DE-9CB4-04ED9B7C6887}"/>
      </w:docPartPr>
      <w:docPartBody>
        <w:p w:rsidR="00000000" w:rsidRDefault="00A600D5">
          <w:pPr>
            <w:pStyle w:val="45C941D474854362AB83DE931AA84499"/>
          </w:pPr>
          <w:r w:rsidRPr="00950E18">
            <w:rPr>
              <w:noProof/>
              <w:lang w:bidi="es-ES"/>
            </w:rPr>
            <w:t>CREE SU PROPIA PIZZA</w:t>
          </w:r>
        </w:p>
      </w:docPartBody>
    </w:docPart>
    <w:docPart>
      <w:docPartPr>
        <w:name w:val="4D173F3DC7974FED8B731D751FB1C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B2B43-5390-4A03-A25D-AED3FC251A3E}"/>
      </w:docPartPr>
      <w:docPartBody>
        <w:p w:rsidR="00000000" w:rsidRDefault="00A600D5">
          <w:pPr>
            <w:pStyle w:val="4D173F3DC7974FED8B731D751FB1C1D3"/>
          </w:pPr>
          <w:r w:rsidRPr="00950E18">
            <w:rPr>
              <w:noProof/>
              <w:lang w:bidi="es-ES"/>
            </w:rPr>
            <w:t>Elija los ingredientes por 15 €</w:t>
          </w:r>
        </w:p>
      </w:docPartBody>
    </w:docPart>
    <w:docPart>
      <w:docPartPr>
        <w:name w:val="B2DADB07895140CC99FCB7866DD6B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483132-4CBF-4DCF-8D4B-26F1A3801116}"/>
      </w:docPartPr>
      <w:docPartBody>
        <w:p w:rsidR="00000000" w:rsidRDefault="00A600D5">
          <w:pPr>
            <w:pStyle w:val="B2DADB07895140CC99FCB7866DD6B7D8"/>
          </w:pPr>
          <w:r w:rsidRPr="00950E18">
            <w:rPr>
              <w:noProof/>
              <w:lang w:bidi="es-ES"/>
            </w:rPr>
            <w:t>Elija el tamaño</w:t>
          </w:r>
        </w:p>
      </w:docPartBody>
    </w:docPart>
    <w:docPart>
      <w:docPartPr>
        <w:name w:val="764591705984441799A33AEFBCE612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6EFC9-1A3C-4457-86F1-B3314D169494}"/>
      </w:docPartPr>
      <w:docPartBody>
        <w:p w:rsidR="00000000" w:rsidRDefault="00A600D5">
          <w:pPr>
            <w:pStyle w:val="764591705984441799A33AEFBCE612D2"/>
          </w:pPr>
          <w:r w:rsidRPr="00950E18">
            <w:rPr>
              <w:noProof/>
              <w:lang w:bidi="es-ES"/>
            </w:rPr>
            <w:t>18 centímetros</w:t>
          </w:r>
        </w:p>
      </w:docPartBody>
    </w:docPart>
    <w:docPart>
      <w:docPartPr>
        <w:name w:val="4A74FCF4C90440C483145A97679F3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877943-1A80-48E0-BFDE-9EF22DF89B24}"/>
      </w:docPartPr>
      <w:docPartBody>
        <w:p w:rsidR="00000000" w:rsidRDefault="00A600D5">
          <w:pPr>
            <w:pStyle w:val="4A74FCF4C90440C483145A97679F3400"/>
          </w:pPr>
          <w:r w:rsidRPr="00950E18">
            <w:rPr>
              <w:noProof/>
              <w:lang w:bidi="es-ES"/>
            </w:rPr>
            <w:t>30 centímetros</w:t>
          </w:r>
        </w:p>
      </w:docPartBody>
    </w:docPart>
    <w:docPart>
      <w:docPartPr>
        <w:name w:val="DA335472C88A40FF8C06D3DDBF123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B7640-0BE2-4F3D-844D-20AC2A7CE9A6}"/>
      </w:docPartPr>
      <w:docPartBody>
        <w:p w:rsidR="00000000" w:rsidRDefault="00A600D5">
          <w:pPr>
            <w:pStyle w:val="DA335472C88A40FF8C06D3DDBF1237AF"/>
          </w:pPr>
          <w:r w:rsidRPr="00950E18">
            <w:rPr>
              <w:noProof/>
              <w:lang w:bidi="es-ES"/>
            </w:rPr>
            <w:t>35 centímetros</w:t>
          </w:r>
        </w:p>
      </w:docPartBody>
    </w:docPart>
    <w:docPart>
      <w:docPartPr>
        <w:name w:val="B61696AA87734FFA8C8D1B882CC22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09DC3-2306-44A9-9166-37B2D7064D09}"/>
      </w:docPartPr>
      <w:docPartBody>
        <w:p w:rsidR="00000000" w:rsidRDefault="00A600D5">
          <w:pPr>
            <w:pStyle w:val="B61696AA87734FFA8C8D1B882CC223E1"/>
          </w:pPr>
          <w:r w:rsidRPr="00950E18">
            <w:rPr>
              <w:noProof/>
              <w:lang w:bidi="es-ES"/>
            </w:rPr>
            <w:t>Elija la masa</w:t>
          </w:r>
        </w:p>
      </w:docPartBody>
    </w:docPart>
    <w:docPart>
      <w:docPartPr>
        <w:name w:val="8DAEEB1D2547437B8FE7F4A49A041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AB0D7-E8BA-4D52-9DA5-56B0C454A472}"/>
      </w:docPartPr>
      <w:docPartBody>
        <w:p w:rsidR="00000000" w:rsidRDefault="00A600D5">
          <w:pPr>
            <w:pStyle w:val="8DAEEB1D2547437B8FE7F4A49A041A29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Amasada a mano</w:t>
          </w:r>
        </w:p>
      </w:docPartBody>
    </w:docPart>
    <w:docPart>
      <w:docPartPr>
        <w:name w:val="EEDDD95846A946F29BCCAECCAD818F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3AA180-778A-4A49-B3CA-B296F3F22E62}"/>
      </w:docPartPr>
      <w:docPartBody>
        <w:p w:rsidR="00000000" w:rsidRDefault="00A600D5">
          <w:pPr>
            <w:pStyle w:val="EEDDD95846A946F29BCCAECCAD818FCE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Masa fina</w:t>
          </w:r>
        </w:p>
      </w:docPartBody>
    </w:docPart>
    <w:docPart>
      <w:docPartPr>
        <w:name w:val="BD09DDA2C85A4E47A64063859C8C18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B7970-BEF4-482A-9A4D-007F59C2B29E}"/>
      </w:docPartPr>
      <w:docPartBody>
        <w:p w:rsidR="00000000" w:rsidRDefault="00A600D5">
          <w:pPr>
            <w:pStyle w:val="BD09DDA2C85A4E47A64063859C8C1822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Masa rellena</w:t>
          </w:r>
        </w:p>
      </w:docPartBody>
    </w:docPart>
    <w:docPart>
      <w:docPartPr>
        <w:name w:val="CEF5D8CBF5084D76BE23F0EF48D60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D5F62-7B91-440F-B4EF-4849D3D12AFD}"/>
      </w:docPartPr>
      <w:docPartBody>
        <w:p w:rsidR="00000000" w:rsidRDefault="00A600D5">
          <w:pPr>
            <w:pStyle w:val="CEF5D8CBF5084D76BE23F0EF48D6022F"/>
          </w:pPr>
          <w:r w:rsidRPr="00950E18">
            <w:rPr>
              <w:rFonts w:ascii="SourceSansPro-Regular" w:eastAsia="SourceSansPro-Regular" w:hAnsi="SourceSansPro-Regular" w:cs="SourceSansPro-Regular"/>
              <w:noProof/>
              <w:szCs w:val="20"/>
              <w:lang w:bidi="es-ES"/>
            </w:rPr>
            <w:t>Sin gluten</w:t>
          </w:r>
        </w:p>
      </w:docPartBody>
    </w:docPart>
    <w:docPart>
      <w:docPartPr>
        <w:name w:val="97B6BD390C5C4F7BA7FA3FE2C68DE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0829D-B158-4D11-B908-802D5286847F}"/>
      </w:docPartPr>
      <w:docPartBody>
        <w:p w:rsidR="00000000" w:rsidRDefault="00A600D5">
          <w:pPr>
            <w:pStyle w:val="97B6BD390C5C4F7BA7FA3FE2C68DEBA3"/>
          </w:pPr>
          <w:r w:rsidRPr="00950E18">
            <w:rPr>
              <w:noProof/>
              <w:lang w:bidi="es-ES"/>
            </w:rPr>
            <w:t>Elija el queso</w:t>
          </w:r>
        </w:p>
      </w:docPartBody>
    </w:docPart>
    <w:docPart>
      <w:docPartPr>
        <w:name w:val="E6D9CC6257DC4C168AB49598B38B6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DF06A-7F19-41BF-8DB2-9E9AC83495AC}"/>
      </w:docPartPr>
      <w:docPartBody>
        <w:p w:rsidR="00000000" w:rsidRDefault="00A600D5">
          <w:pPr>
            <w:pStyle w:val="E6D9CC6257DC4C168AB49598B38B6901"/>
          </w:pPr>
          <w:r w:rsidRPr="00950E18">
            <w:rPr>
              <w:noProof/>
              <w:lang w:bidi="es-ES"/>
            </w:rPr>
            <w:t>Mozzarella</w:t>
          </w:r>
        </w:p>
      </w:docPartBody>
    </w:docPart>
    <w:docPart>
      <w:docPartPr>
        <w:name w:val="14ABE370B0FD4291AE4F66DB00903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5269C-FCC7-4614-B5C1-1EDE33E66FB2}"/>
      </w:docPartPr>
      <w:docPartBody>
        <w:p w:rsidR="00000000" w:rsidRDefault="00A600D5">
          <w:pPr>
            <w:pStyle w:val="14ABE370B0FD4291AE4F66DB00903EB2"/>
          </w:pPr>
          <w:r w:rsidRPr="00950E18">
            <w:rPr>
              <w:noProof/>
              <w:lang w:bidi="es-ES"/>
            </w:rPr>
            <w:t>Ricotta</w:t>
          </w:r>
        </w:p>
      </w:docPartBody>
    </w:docPart>
    <w:docPart>
      <w:docPartPr>
        <w:name w:val="E8D7820259B04DF5BD9A57DF8E927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1A59C-9359-4F01-8504-24D34571D602}"/>
      </w:docPartPr>
      <w:docPartBody>
        <w:p w:rsidR="00000000" w:rsidRDefault="00A600D5">
          <w:pPr>
            <w:pStyle w:val="E8D7820259B04DF5BD9A57DF8E9276DF"/>
          </w:pPr>
          <w:r w:rsidRPr="00950E18">
            <w:rPr>
              <w:noProof/>
              <w:lang w:bidi="es-ES"/>
            </w:rPr>
            <w:t>Parmesano</w:t>
          </w:r>
        </w:p>
      </w:docPartBody>
    </w:docPart>
    <w:docPart>
      <w:docPartPr>
        <w:name w:val="BB978702909D4080B88A8EAA6E135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E7D6B-95C6-4F9F-BC8E-A65C692487C4}"/>
      </w:docPartPr>
      <w:docPartBody>
        <w:p w:rsidR="00000000" w:rsidRDefault="00A600D5">
          <w:pPr>
            <w:pStyle w:val="BB978702909D4080B88A8EAA6E13586F"/>
          </w:pPr>
          <w:r w:rsidRPr="00950E18">
            <w:rPr>
              <w:noProof/>
              <w:lang w:bidi="es-ES"/>
            </w:rPr>
            <w:t>Elija su proteína</w:t>
          </w:r>
        </w:p>
      </w:docPartBody>
    </w:docPart>
    <w:docPart>
      <w:docPartPr>
        <w:name w:val="9146AA50018D46639C0C20F557AF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932DE-F157-4DE1-BD3E-13688B232B02}"/>
      </w:docPartPr>
      <w:docPartBody>
        <w:p w:rsidR="00000000" w:rsidRDefault="00A600D5">
          <w:pPr>
            <w:pStyle w:val="9146AA50018D46639C0C20F557AF9C55"/>
          </w:pPr>
          <w:r w:rsidRPr="00950E18">
            <w:rPr>
              <w:noProof/>
              <w:lang w:bidi="es-ES"/>
            </w:rPr>
            <w:t>Ternera</w:t>
          </w:r>
        </w:p>
      </w:docPartBody>
    </w:docPart>
    <w:docPart>
      <w:docPartPr>
        <w:name w:val="2823F79217324A7787EE0138E0295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46DC-C6A3-46F1-A753-CF5EF966A348}"/>
      </w:docPartPr>
      <w:docPartBody>
        <w:p w:rsidR="00000000" w:rsidRDefault="00A600D5">
          <w:pPr>
            <w:pStyle w:val="2823F79217324A7787EE0138E0295706"/>
          </w:pPr>
          <w:r w:rsidRPr="00950E18">
            <w:rPr>
              <w:noProof/>
              <w:lang w:bidi="es-ES"/>
            </w:rPr>
            <w:t>Jamón</w:t>
          </w:r>
        </w:p>
      </w:docPartBody>
    </w:docPart>
    <w:docPart>
      <w:docPartPr>
        <w:name w:val="83D9E8FC9CE74467B2841E82BD4CD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98B3D6-084F-4686-A7B2-831ED745BBEE}"/>
      </w:docPartPr>
      <w:docPartBody>
        <w:p w:rsidR="00000000" w:rsidRDefault="00A600D5">
          <w:pPr>
            <w:pStyle w:val="83D9E8FC9CE74467B2841E82BD4CD234"/>
          </w:pPr>
          <w:r w:rsidRPr="00950E18">
            <w:rPr>
              <w:noProof/>
              <w:lang w:bidi="es-ES"/>
            </w:rPr>
            <w:t>Pepperoni</w:t>
          </w:r>
        </w:p>
      </w:docPartBody>
    </w:docPart>
    <w:docPart>
      <w:docPartPr>
        <w:name w:val="AAF824DAE7C74F39A3774964E0157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BF8E02-3BD7-4ECA-B354-17EDB38338CE}"/>
      </w:docPartPr>
      <w:docPartBody>
        <w:p w:rsidR="00000000" w:rsidRDefault="00A600D5">
          <w:pPr>
            <w:pStyle w:val="AAF824DAE7C74F39A3774964E0157F9F"/>
          </w:pPr>
          <w:r w:rsidRPr="00950E18">
            <w:rPr>
              <w:noProof/>
              <w:lang w:bidi="es-ES"/>
            </w:rPr>
            <w:t>Beicon</w:t>
          </w:r>
        </w:p>
      </w:docPartBody>
    </w:docPart>
    <w:docPart>
      <w:docPartPr>
        <w:name w:val="8125554938324F2F9A9659B734325B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107168-8415-452F-94A0-18F5D9968E5E}"/>
      </w:docPartPr>
      <w:docPartBody>
        <w:p w:rsidR="00000000" w:rsidRDefault="00A600D5">
          <w:pPr>
            <w:pStyle w:val="8125554938324F2F9A9659B734325B2A"/>
          </w:pPr>
          <w:r w:rsidRPr="00950E18">
            <w:rPr>
              <w:noProof/>
              <w:lang w:bidi="es-ES"/>
            </w:rPr>
            <w:t>Pollo</w:t>
          </w:r>
        </w:p>
      </w:docPartBody>
    </w:docPart>
    <w:docPart>
      <w:docPartPr>
        <w:name w:val="1BB5CA0A4DC644C78CE330E3BD5BE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1A606-6A93-416B-BAD8-B775CF2C32E4}"/>
      </w:docPartPr>
      <w:docPartBody>
        <w:p w:rsidR="00000000" w:rsidRDefault="00A600D5">
          <w:pPr>
            <w:pStyle w:val="1BB5CA0A4DC644C78CE330E3BD5BE859"/>
          </w:pPr>
          <w:r w:rsidRPr="00950E18">
            <w:rPr>
              <w:noProof/>
              <w:lang w:bidi="es-ES"/>
            </w:rPr>
            <w:t>Salchicha italiana</w:t>
          </w:r>
        </w:p>
      </w:docPartBody>
    </w:docPart>
    <w:docPart>
      <w:docPartPr>
        <w:name w:val="A903D54A040549A8A60DB9A60F68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451DE-8FA9-467A-B338-98D4288C5DC8}"/>
      </w:docPartPr>
      <w:docPartBody>
        <w:p w:rsidR="00000000" w:rsidRDefault="00A600D5">
          <w:pPr>
            <w:pStyle w:val="A903D54A040549A8A60DB9A60F6805C7"/>
          </w:pPr>
          <w:r w:rsidRPr="00950E18">
            <w:rPr>
              <w:noProof/>
              <w:lang w:bidi="es-ES"/>
            </w:rPr>
            <w:t>Elija las verduras</w:t>
          </w:r>
        </w:p>
      </w:docPartBody>
    </w:docPart>
    <w:docPart>
      <w:docPartPr>
        <w:name w:val="7BEA4DFEE7164608B6E6D144F9F0D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74415-E6E6-4825-9AF5-DA414A50F07D}"/>
      </w:docPartPr>
      <w:docPartBody>
        <w:p w:rsidR="00000000" w:rsidRDefault="00A600D5">
          <w:pPr>
            <w:pStyle w:val="7BEA4DFEE7164608B6E6D144F9F0D8B7"/>
          </w:pPr>
          <w:r w:rsidRPr="00950E18">
            <w:rPr>
              <w:noProof/>
              <w:lang w:bidi="es-ES"/>
            </w:rPr>
            <w:t>Aceitunas negras</w:t>
          </w:r>
        </w:p>
      </w:docPartBody>
    </w:docPart>
    <w:docPart>
      <w:docPartPr>
        <w:name w:val="590560A76F384E7CBCBD0E7F252B0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69D11-2D1E-4138-940D-816A67CF0617}"/>
      </w:docPartPr>
      <w:docPartBody>
        <w:p w:rsidR="00000000" w:rsidRDefault="00A600D5">
          <w:pPr>
            <w:pStyle w:val="590560A76F384E7CBCBD0E7F252B0C16"/>
          </w:pPr>
          <w:r w:rsidRPr="00950E18">
            <w:rPr>
              <w:noProof/>
              <w:lang w:bidi="es-ES"/>
            </w:rPr>
            <w:t>champiñones</w:t>
          </w:r>
        </w:p>
      </w:docPartBody>
    </w:docPart>
    <w:docPart>
      <w:docPartPr>
        <w:name w:val="C3E34E36EA1B4903BE7A63A399791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E48AF-E3D1-49DB-8DE8-0DEE3BF102A7}"/>
      </w:docPartPr>
      <w:docPartBody>
        <w:p w:rsidR="00000000" w:rsidRDefault="00A600D5">
          <w:pPr>
            <w:pStyle w:val="C3E34E36EA1B4903BE7A63A399791DF6"/>
          </w:pPr>
          <w:r w:rsidRPr="00950E18">
            <w:rPr>
              <w:noProof/>
              <w:lang w:bidi="es-ES"/>
            </w:rPr>
            <w:t>cebolla</w:t>
          </w:r>
        </w:p>
      </w:docPartBody>
    </w:docPart>
    <w:docPart>
      <w:docPartPr>
        <w:name w:val="E38F314D4347401C8AE9CE0B4231A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4B4FC-AED3-4BD0-BB56-774ACC0A2E02}"/>
      </w:docPartPr>
      <w:docPartBody>
        <w:p w:rsidR="00000000" w:rsidRDefault="00A600D5">
          <w:pPr>
            <w:pStyle w:val="E38F314D4347401C8AE9CE0B4231A241"/>
          </w:pPr>
          <w:r w:rsidRPr="00950E18">
            <w:rPr>
              <w:noProof/>
              <w:lang w:bidi="es-ES"/>
            </w:rPr>
            <w:t>pimientos verdes</w:t>
          </w:r>
        </w:p>
      </w:docPartBody>
    </w:docPart>
    <w:docPart>
      <w:docPartPr>
        <w:name w:val="108B3DC555C24AE6846A8B9FE007B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717574-1154-42EE-B37C-4D6E2CC487FA}"/>
      </w:docPartPr>
      <w:docPartBody>
        <w:p w:rsidR="00000000" w:rsidRDefault="00A600D5">
          <w:pPr>
            <w:pStyle w:val="108B3DC555C24AE6846A8B9FE007B121"/>
          </w:pPr>
          <w:r w:rsidRPr="00950E18">
            <w:rPr>
              <w:noProof/>
              <w:lang w:bidi="es-ES"/>
            </w:rPr>
            <w:t>cebolla roja</w:t>
          </w:r>
        </w:p>
      </w:docPartBody>
    </w:docPart>
    <w:docPart>
      <w:docPartPr>
        <w:name w:val="4B7AA9AB7C7F4464B32DA966AB1FC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0F2A8-F78D-4822-A668-E3854A179115}"/>
      </w:docPartPr>
      <w:docPartBody>
        <w:p w:rsidR="00000000" w:rsidRDefault="00A600D5">
          <w:pPr>
            <w:pStyle w:val="4B7AA9AB7C7F4464B32DA966AB1FCE28"/>
          </w:pPr>
          <w:r w:rsidRPr="00950E18">
            <w:rPr>
              <w:noProof/>
              <w:lang w:bidi="es-ES"/>
            </w:rPr>
            <w:t>espinacas</w:t>
          </w:r>
        </w:p>
      </w:docPartBody>
    </w:docPart>
    <w:docPart>
      <w:docPartPr>
        <w:name w:val="EB95CA50273948E79DA073F9ACE72A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C4D30-4EF4-45EF-93CD-833AC343FA52}"/>
      </w:docPartPr>
      <w:docPartBody>
        <w:p w:rsidR="00000000" w:rsidRDefault="00A600D5">
          <w:pPr>
            <w:pStyle w:val="EB95CA50273948E79DA073F9ACE72ACB"/>
          </w:pPr>
          <w:r w:rsidRPr="00950E18">
            <w:rPr>
              <w:noProof/>
              <w:lang w:bidi="es-ES"/>
            </w:rPr>
            <w:t>jalapeños</w:t>
          </w:r>
        </w:p>
      </w:docPartBody>
    </w:docPart>
    <w:docPart>
      <w:docPartPr>
        <w:name w:val="9277B1B4C59B48DAAE3F35A1AC9C8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FE8AD-6722-406C-9679-422254F332F8}"/>
      </w:docPartPr>
      <w:docPartBody>
        <w:p w:rsidR="00000000" w:rsidRDefault="00A600D5">
          <w:pPr>
            <w:pStyle w:val="9277B1B4C59B48DAAE3F35A1AC9C8207"/>
          </w:pPr>
          <w:r w:rsidRPr="00950E18">
            <w:rPr>
              <w:noProof/>
              <w:lang w:bidi="es-ES"/>
            </w:rPr>
            <w:t>piña</w:t>
          </w:r>
        </w:p>
      </w:docPartBody>
    </w:docPart>
    <w:docPart>
      <w:docPartPr>
        <w:name w:val="0E23D4D71A034D908A43CA401F446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9637A-A72F-487E-817D-734AF754B264}"/>
      </w:docPartPr>
      <w:docPartBody>
        <w:p w:rsidR="00000000" w:rsidRDefault="00A600D5">
          <w:pPr>
            <w:pStyle w:val="0E23D4D71A034D908A43CA401F446D06"/>
          </w:pPr>
          <w:r w:rsidRPr="00950E18">
            <w:rPr>
              <w:noProof/>
              <w:lang w:bidi="es-ES"/>
            </w:rPr>
            <w:t>pepinillos</w:t>
          </w:r>
        </w:p>
      </w:docPartBody>
    </w:docPart>
    <w:docPart>
      <w:docPartPr>
        <w:name w:val="BB2C66F4A73E4062A09E9CF39F12A1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A14300-2124-49DB-B878-397ABF2961D4}"/>
      </w:docPartPr>
      <w:docPartBody>
        <w:p w:rsidR="00000000" w:rsidRDefault="00A600D5">
          <w:pPr>
            <w:pStyle w:val="BB2C66F4A73E4062A09E9CF39F12A1E7"/>
          </w:pPr>
          <w:r w:rsidRPr="00950E18">
            <w:rPr>
              <w:noProof/>
              <w:lang w:bidi="es-ES"/>
            </w:rPr>
            <w:t>aceitunas verdes</w:t>
          </w:r>
        </w:p>
      </w:docPartBody>
    </w:docPart>
    <w:docPart>
      <w:docPartPr>
        <w:name w:val="E53FCD7E59ED4A139750DD70BDA274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575F2-5656-4C4A-AACF-404CFCF069C1}"/>
      </w:docPartPr>
      <w:docPartBody>
        <w:p w:rsidR="00000000" w:rsidRDefault="00A600D5">
          <w:pPr>
            <w:pStyle w:val="E53FCD7E59ED4A139750DD70BDA2744C"/>
          </w:pPr>
          <w:r w:rsidRPr="00950E18">
            <w:rPr>
              <w:noProof/>
              <w:lang w:bidi="es-ES"/>
            </w:rPr>
            <w:t>arúgula</w:t>
          </w:r>
        </w:p>
      </w:docPartBody>
    </w:docPart>
    <w:docPart>
      <w:docPartPr>
        <w:name w:val="0A2A591783DA424DB1047DCE482F1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2091A-0FA4-40BD-A786-ADB2B8A70B8D}"/>
      </w:docPartPr>
      <w:docPartBody>
        <w:p w:rsidR="00000000" w:rsidRDefault="00A600D5">
          <w:pPr>
            <w:pStyle w:val="0A2A591783DA424DB1047DCE482F178A"/>
          </w:pPr>
          <w:r w:rsidRPr="00950E18">
            <w:rPr>
              <w:noProof/>
              <w:lang w:bidi="es-ES"/>
            </w:rPr>
            <w:t>ajo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ourceSans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ldy Sans">
    <w:panose1 w:val="00000000000000000000"/>
    <w:charset w:val="00"/>
    <w:family w:val="modern"/>
    <w:notTrueType/>
    <w:pitch w:val="variable"/>
    <w:sig w:usb0="80000007" w:usb1="10000000" w:usb2="00000000" w:usb3="00000000" w:csb0="00000003" w:csb1="00000000"/>
  </w:font>
  <w:font w:name="SourceSans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54B922B4EFE468897CCF3C1A95B4F0B">
    <w:name w:val="C54B922B4EFE468897CCF3C1A95B4F0B"/>
  </w:style>
  <w:style w:type="paragraph" w:customStyle="1" w:styleId="A1B4F248038040A3A3327752AB8FDFC0">
    <w:name w:val="A1B4F248038040A3A3327752AB8FDFC0"/>
  </w:style>
  <w:style w:type="paragraph" w:customStyle="1" w:styleId="54E18C35B49945B4AAEE50224AD0E032">
    <w:name w:val="54E18C35B49945B4AAEE50224AD0E032"/>
  </w:style>
  <w:style w:type="paragraph" w:customStyle="1" w:styleId="33BEEAF420874E3AAD6908672F8FC6B9">
    <w:name w:val="33BEEAF420874E3AAD6908672F8FC6B9"/>
  </w:style>
  <w:style w:type="paragraph" w:customStyle="1" w:styleId="36AB9D6008784ADEAD7F870AC182695D">
    <w:name w:val="36AB9D6008784ADEAD7F870AC182695D"/>
  </w:style>
  <w:style w:type="paragraph" w:customStyle="1" w:styleId="DBBBE46E094842D9AE09DF4E24F8B731">
    <w:name w:val="DBBBE46E094842D9AE09DF4E24F8B731"/>
  </w:style>
  <w:style w:type="paragraph" w:customStyle="1" w:styleId="241ECE9E396646B694646B3152D658DD">
    <w:name w:val="241ECE9E396646B694646B3152D658DD"/>
  </w:style>
  <w:style w:type="paragraph" w:customStyle="1" w:styleId="1C072FEF85034E8D9A329DCAD0A2E803">
    <w:name w:val="1C072FEF85034E8D9A329DCAD0A2E803"/>
  </w:style>
  <w:style w:type="paragraph" w:customStyle="1" w:styleId="E47C3191488F41BC9A1B86CDEBE2DF94">
    <w:name w:val="E47C3191488F41BC9A1B86CDEBE2DF94"/>
  </w:style>
  <w:style w:type="paragraph" w:customStyle="1" w:styleId="ADBCD658522842EBBED0554C590927F3">
    <w:name w:val="ADBCD658522842EBBED0554C590927F3"/>
  </w:style>
  <w:style w:type="paragraph" w:customStyle="1" w:styleId="4EF14201ACDB432E81D46A123D4E9507">
    <w:name w:val="4EF14201ACDB432E81D46A123D4E9507"/>
  </w:style>
  <w:style w:type="paragraph" w:customStyle="1" w:styleId="4DB10D23028C43F9AB468397B59F2AFC">
    <w:name w:val="4DB10D23028C43F9AB468397B59F2AFC"/>
  </w:style>
  <w:style w:type="paragraph" w:customStyle="1" w:styleId="8D440286B5914659B4103C1C9C8533A6">
    <w:name w:val="8D440286B5914659B4103C1C9C8533A6"/>
  </w:style>
  <w:style w:type="paragraph" w:customStyle="1" w:styleId="DBED6278394445A6BADB04E0FFA989B0">
    <w:name w:val="DBED6278394445A6BADB04E0FFA989B0"/>
  </w:style>
  <w:style w:type="paragraph" w:customStyle="1" w:styleId="907BA583C8084C83B29675BB29CDC210">
    <w:name w:val="907BA583C8084C83B29675BB29CDC210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6E33CB2207EF469E8BF577B15F5DFDE7">
    <w:name w:val="6E33CB2207EF469E8BF577B15F5DFDE7"/>
  </w:style>
  <w:style w:type="paragraph" w:customStyle="1" w:styleId="76942D32E0284F85A521D991FD290C5F">
    <w:name w:val="76942D32E0284F85A521D991FD290C5F"/>
  </w:style>
  <w:style w:type="paragraph" w:customStyle="1" w:styleId="55E322BD5BBB47838B24EB1859E9CA3B">
    <w:name w:val="55E322BD5BBB47838B24EB1859E9CA3B"/>
  </w:style>
  <w:style w:type="paragraph" w:customStyle="1" w:styleId="3A5665427E8D42D78DEF1FB5EF4A09B0">
    <w:name w:val="3A5665427E8D42D78DEF1FB5EF4A09B0"/>
  </w:style>
  <w:style w:type="paragraph" w:customStyle="1" w:styleId="A3192B2A878744FD8BAE9E01F9812859">
    <w:name w:val="A3192B2A878744FD8BAE9E01F9812859"/>
  </w:style>
  <w:style w:type="paragraph" w:customStyle="1" w:styleId="3AFD31B0B6DB4D9CAD6703F89BDDB7F4">
    <w:name w:val="3AFD31B0B6DB4D9CAD6703F89BDDB7F4"/>
  </w:style>
  <w:style w:type="paragraph" w:customStyle="1" w:styleId="3AE1975B375D4516A6E146E9FD3BF7BC">
    <w:name w:val="3AE1975B375D4516A6E146E9FD3BF7BC"/>
  </w:style>
  <w:style w:type="paragraph" w:customStyle="1" w:styleId="3644290F5EE5429B8B78E0298397F5D1">
    <w:name w:val="3644290F5EE5429B8B78E0298397F5D1"/>
  </w:style>
  <w:style w:type="paragraph" w:customStyle="1" w:styleId="E67D5FE5B600471E9BB0796718F93E91">
    <w:name w:val="E67D5FE5B600471E9BB0796718F93E91"/>
  </w:style>
  <w:style w:type="paragraph" w:customStyle="1" w:styleId="CD21E545C4D64F6D932876E8D2905E92">
    <w:name w:val="CD21E545C4D64F6D932876E8D2905E92"/>
  </w:style>
  <w:style w:type="paragraph" w:customStyle="1" w:styleId="E599CA3623634941A518C0CFBD0931B1">
    <w:name w:val="E599CA3623634941A518C0CFBD0931B1"/>
  </w:style>
  <w:style w:type="paragraph" w:customStyle="1" w:styleId="3D81E0BD30E84DE1A007C2689D143D71">
    <w:name w:val="3D81E0BD30E84DE1A007C2689D143D71"/>
  </w:style>
  <w:style w:type="paragraph" w:customStyle="1" w:styleId="F4B70F60F6B74AC481DAC6EBD8320CB7">
    <w:name w:val="F4B70F60F6B74AC481DAC6EBD8320CB7"/>
  </w:style>
  <w:style w:type="paragraph" w:customStyle="1" w:styleId="86EC6C8E9B0C444EB7A6EF7292969D95">
    <w:name w:val="86EC6C8E9B0C444EB7A6EF7292969D95"/>
  </w:style>
  <w:style w:type="paragraph" w:customStyle="1" w:styleId="FFE42DD39F8A4B0A832D8ACD4A25C4A9">
    <w:name w:val="FFE42DD39F8A4B0A832D8ACD4A25C4A9"/>
  </w:style>
  <w:style w:type="paragraph" w:customStyle="1" w:styleId="0F74FB7821FE45258BB5F20AF43EAC87">
    <w:name w:val="0F74FB7821FE45258BB5F20AF43EAC87"/>
  </w:style>
  <w:style w:type="paragraph" w:customStyle="1" w:styleId="107D11F977C141E2A4E6A30472543B5F">
    <w:name w:val="107D11F977C141E2A4E6A30472543B5F"/>
  </w:style>
  <w:style w:type="paragraph" w:customStyle="1" w:styleId="EAAAF6A2D29D419C8E6EB671AA02106A">
    <w:name w:val="EAAAF6A2D29D419C8E6EB671AA02106A"/>
  </w:style>
  <w:style w:type="paragraph" w:customStyle="1" w:styleId="C02925A6A23145E8809E49364AE98AAC">
    <w:name w:val="C02925A6A23145E8809E49364AE98AAC"/>
  </w:style>
  <w:style w:type="paragraph" w:customStyle="1" w:styleId="B20D02B951034A2595C1EE7AB844E0BE">
    <w:name w:val="B20D02B951034A2595C1EE7AB844E0BE"/>
  </w:style>
  <w:style w:type="paragraph" w:customStyle="1" w:styleId="167B25F0C75D46E69B1DF2A4EF294613">
    <w:name w:val="167B25F0C75D46E69B1DF2A4EF294613"/>
  </w:style>
  <w:style w:type="paragraph" w:customStyle="1" w:styleId="A38D5901D088430E815A4EFB4E930E72">
    <w:name w:val="A38D5901D088430E815A4EFB4E930E72"/>
  </w:style>
  <w:style w:type="paragraph" w:customStyle="1" w:styleId="CCF16FD6B65A42A3BDCAE27641BD533E">
    <w:name w:val="CCF16FD6B65A42A3BDCAE27641BD533E"/>
  </w:style>
  <w:style w:type="paragraph" w:customStyle="1" w:styleId="ADB989FB654748898CBE4CC132A80634">
    <w:name w:val="ADB989FB654748898CBE4CC132A80634"/>
  </w:style>
  <w:style w:type="paragraph" w:customStyle="1" w:styleId="FB1AD906F64B44B0B5E30DCB4ECF6C85">
    <w:name w:val="FB1AD906F64B44B0B5E30DCB4ECF6C85"/>
  </w:style>
  <w:style w:type="paragraph" w:customStyle="1" w:styleId="776BD001CF864B2291C717A0327A91D6">
    <w:name w:val="776BD001CF864B2291C717A0327A91D6"/>
  </w:style>
  <w:style w:type="paragraph" w:customStyle="1" w:styleId="71849C09EC634AD48072037923ED2805">
    <w:name w:val="71849C09EC634AD48072037923ED2805"/>
  </w:style>
  <w:style w:type="paragraph" w:customStyle="1" w:styleId="A6C612FB5FA84D0FB21E22E30DA6FBB7">
    <w:name w:val="A6C612FB5FA84D0FB21E22E30DA6FBB7"/>
  </w:style>
  <w:style w:type="paragraph" w:customStyle="1" w:styleId="F6AB71D2DFC6496B9AE36CAAB8990526">
    <w:name w:val="F6AB71D2DFC6496B9AE36CAAB8990526"/>
  </w:style>
  <w:style w:type="paragraph" w:customStyle="1" w:styleId="2DC4F16EB68644CBB2D903F1C906878C">
    <w:name w:val="2DC4F16EB68644CBB2D903F1C906878C"/>
  </w:style>
  <w:style w:type="paragraph" w:customStyle="1" w:styleId="029BE2DDD03A46869FBA8DEDF917C659">
    <w:name w:val="029BE2DDD03A46869FBA8DEDF917C659"/>
  </w:style>
  <w:style w:type="paragraph" w:customStyle="1" w:styleId="87D0F0EF01F947CEA7EAEF2BE74F3998">
    <w:name w:val="87D0F0EF01F947CEA7EAEF2BE74F3998"/>
  </w:style>
  <w:style w:type="paragraph" w:customStyle="1" w:styleId="26C32D733B4A413AA5FDFF46E849A327">
    <w:name w:val="26C32D733B4A413AA5FDFF46E849A327"/>
  </w:style>
  <w:style w:type="paragraph" w:customStyle="1" w:styleId="3E025DF9839F497CA4492F57C9DE6B3F">
    <w:name w:val="3E025DF9839F497CA4492F57C9DE6B3F"/>
  </w:style>
  <w:style w:type="paragraph" w:customStyle="1" w:styleId="3DDE9B2CD0954DF9B6CE82F47D564C06">
    <w:name w:val="3DDE9B2CD0954DF9B6CE82F47D564C06"/>
  </w:style>
  <w:style w:type="paragraph" w:customStyle="1" w:styleId="254F6DD16BD8440F8B12887B6C60F5B0">
    <w:name w:val="254F6DD16BD8440F8B12887B6C60F5B0"/>
  </w:style>
  <w:style w:type="paragraph" w:customStyle="1" w:styleId="01EBF89F9FDF4EFA8BDD00715E88FC9E">
    <w:name w:val="01EBF89F9FDF4EFA8BDD00715E88FC9E"/>
  </w:style>
  <w:style w:type="paragraph" w:customStyle="1" w:styleId="3A662BC219D044718CD194D4A37D55C5">
    <w:name w:val="3A662BC219D044718CD194D4A37D55C5"/>
  </w:style>
  <w:style w:type="paragraph" w:customStyle="1" w:styleId="B3C17E8BAD724EEAB3C6EB7E601D4787">
    <w:name w:val="B3C17E8BAD724EEAB3C6EB7E601D4787"/>
  </w:style>
  <w:style w:type="paragraph" w:customStyle="1" w:styleId="91DF0FEFEF4A45E7B4562129F89CF25E">
    <w:name w:val="91DF0FEFEF4A45E7B4562129F89CF25E"/>
  </w:style>
  <w:style w:type="paragraph" w:customStyle="1" w:styleId="B37DA515D7D94D3DB8484FA6FB3A8759">
    <w:name w:val="B37DA515D7D94D3DB8484FA6FB3A8759"/>
  </w:style>
  <w:style w:type="paragraph" w:customStyle="1" w:styleId="22506645FFC44DCA949CFAED61195EF3">
    <w:name w:val="22506645FFC44DCA949CFAED61195EF3"/>
  </w:style>
  <w:style w:type="paragraph" w:customStyle="1" w:styleId="12DA8FE63387457CA48460F924D405FF">
    <w:name w:val="12DA8FE63387457CA48460F924D405FF"/>
  </w:style>
  <w:style w:type="paragraph" w:customStyle="1" w:styleId="C2A0046D5C67473D9E37C80F17D56646">
    <w:name w:val="C2A0046D5C67473D9E37C80F17D56646"/>
  </w:style>
  <w:style w:type="paragraph" w:customStyle="1" w:styleId="07689697FF8A48E9BC270D01DFF6D580">
    <w:name w:val="07689697FF8A48E9BC270D01DFF6D580"/>
  </w:style>
  <w:style w:type="paragraph" w:customStyle="1" w:styleId="358606F5353D40D38CE656C337D501BB">
    <w:name w:val="358606F5353D40D38CE656C337D501BB"/>
  </w:style>
  <w:style w:type="paragraph" w:customStyle="1" w:styleId="6D6AA632C1D9414A8C1F0A6EAC9377CD">
    <w:name w:val="6D6AA632C1D9414A8C1F0A6EAC9377CD"/>
  </w:style>
  <w:style w:type="paragraph" w:customStyle="1" w:styleId="E101C1C0BE2E4F698D25C66ED52BE6C5">
    <w:name w:val="E101C1C0BE2E4F698D25C66ED52BE6C5"/>
  </w:style>
  <w:style w:type="paragraph" w:customStyle="1" w:styleId="006EE8B563184494BA040692FCCD828B">
    <w:name w:val="006EE8B563184494BA040692FCCD828B"/>
  </w:style>
  <w:style w:type="paragraph" w:customStyle="1" w:styleId="990B1616F62547B38E3301E736866B10">
    <w:name w:val="990B1616F62547B38E3301E736866B10"/>
  </w:style>
  <w:style w:type="paragraph" w:customStyle="1" w:styleId="D0D6CFC3481449038A43BF7BCD6EF079">
    <w:name w:val="D0D6CFC3481449038A43BF7BCD6EF079"/>
  </w:style>
  <w:style w:type="paragraph" w:customStyle="1" w:styleId="BC74138BF17A44F5993BB1DDC3D6B3AE">
    <w:name w:val="BC74138BF17A44F5993BB1DDC3D6B3AE"/>
  </w:style>
  <w:style w:type="paragraph" w:customStyle="1" w:styleId="A55B8FFDBA73412BA42CF1900805F363">
    <w:name w:val="A55B8FFDBA73412BA42CF1900805F363"/>
  </w:style>
  <w:style w:type="paragraph" w:customStyle="1" w:styleId="22A13FD8A6414A22AA96E28309450C78">
    <w:name w:val="22A13FD8A6414A22AA96E28309450C78"/>
  </w:style>
  <w:style w:type="paragraph" w:customStyle="1" w:styleId="B9C89EBCB7AC481A989808D6F113696B">
    <w:name w:val="B9C89EBCB7AC481A989808D6F113696B"/>
  </w:style>
  <w:style w:type="paragraph" w:customStyle="1" w:styleId="8D811C1C553544BDAEF95225A42709EE">
    <w:name w:val="8D811C1C553544BDAEF95225A42709EE"/>
  </w:style>
  <w:style w:type="paragraph" w:customStyle="1" w:styleId="1481C62BB48144ED98AA1BBB9017EBD6">
    <w:name w:val="1481C62BB48144ED98AA1BBB9017EBD6"/>
  </w:style>
  <w:style w:type="paragraph" w:customStyle="1" w:styleId="D14B0FBBDD194BC1A6D8196138953CE2">
    <w:name w:val="D14B0FBBDD194BC1A6D8196138953CE2"/>
  </w:style>
  <w:style w:type="paragraph" w:customStyle="1" w:styleId="F491C8DCAD2F49FEA87468698EF9D811">
    <w:name w:val="F491C8DCAD2F49FEA87468698EF9D811"/>
  </w:style>
  <w:style w:type="paragraph" w:customStyle="1" w:styleId="9AB440DB2A0C4B09AC99964745C95257">
    <w:name w:val="9AB440DB2A0C4B09AC99964745C95257"/>
  </w:style>
  <w:style w:type="paragraph" w:customStyle="1" w:styleId="5493D1A6AE4B4649A338D639AF0A21EB">
    <w:name w:val="5493D1A6AE4B4649A338D639AF0A21EB"/>
  </w:style>
  <w:style w:type="paragraph" w:customStyle="1" w:styleId="230C0D33D7054D6F90B9F2783AAFFD96">
    <w:name w:val="230C0D33D7054D6F90B9F2783AAFFD96"/>
  </w:style>
  <w:style w:type="paragraph" w:customStyle="1" w:styleId="9EB6CC0F9A2D4113983EA640D7E80226">
    <w:name w:val="9EB6CC0F9A2D4113983EA640D7E80226"/>
  </w:style>
  <w:style w:type="paragraph" w:customStyle="1" w:styleId="6BC7BF40C3BB402A80F04962CA773B98">
    <w:name w:val="6BC7BF40C3BB402A80F04962CA773B98"/>
  </w:style>
  <w:style w:type="paragraph" w:customStyle="1" w:styleId="9DE40EF5074A4899922E87F287A2D7E2">
    <w:name w:val="9DE40EF5074A4899922E87F287A2D7E2"/>
  </w:style>
  <w:style w:type="paragraph" w:customStyle="1" w:styleId="95E2C00112EF4552B99F5C33207AB364">
    <w:name w:val="95E2C00112EF4552B99F5C33207AB364"/>
  </w:style>
  <w:style w:type="paragraph" w:customStyle="1" w:styleId="1B988172D1AC429F960D1EE6B2BAB9A0">
    <w:name w:val="1B988172D1AC429F960D1EE6B2BAB9A0"/>
  </w:style>
  <w:style w:type="paragraph" w:customStyle="1" w:styleId="BCEF42D79CFE42048A8916E077927C41">
    <w:name w:val="BCEF42D79CFE42048A8916E077927C41"/>
  </w:style>
  <w:style w:type="paragraph" w:customStyle="1" w:styleId="4E03D4C0E6944F6EA8BFD3DC25B5AFA3">
    <w:name w:val="4E03D4C0E6944F6EA8BFD3DC25B5AFA3"/>
  </w:style>
  <w:style w:type="paragraph" w:customStyle="1" w:styleId="55DE4B9611ED43B6B6FEACBAA9E485DA">
    <w:name w:val="55DE4B9611ED43B6B6FEACBAA9E485DA"/>
  </w:style>
  <w:style w:type="paragraph" w:customStyle="1" w:styleId="21EECEB1FB614CACA386C10CA63FC90B">
    <w:name w:val="21EECEB1FB614CACA386C10CA63FC90B"/>
  </w:style>
  <w:style w:type="paragraph" w:customStyle="1" w:styleId="BD5051AAC45C4B3E95F0C12E7C888683">
    <w:name w:val="BD5051AAC45C4B3E95F0C12E7C888683"/>
  </w:style>
  <w:style w:type="paragraph" w:customStyle="1" w:styleId="E1E23747E82D42D2BEDE802AE457DBEB">
    <w:name w:val="E1E23747E82D42D2BEDE802AE457DBEB"/>
  </w:style>
  <w:style w:type="paragraph" w:customStyle="1" w:styleId="3FE9EE1C53FD4B6DA837DFCC4EFCD5F6">
    <w:name w:val="3FE9EE1C53FD4B6DA837DFCC4EFCD5F6"/>
  </w:style>
  <w:style w:type="paragraph" w:customStyle="1" w:styleId="00E2BD232360405E88680FD0B41FF2C2">
    <w:name w:val="00E2BD232360405E88680FD0B41FF2C2"/>
  </w:style>
  <w:style w:type="paragraph" w:customStyle="1" w:styleId="68E5380F910D4B64AA66BE5750EC1C66">
    <w:name w:val="68E5380F910D4B64AA66BE5750EC1C66"/>
  </w:style>
  <w:style w:type="paragraph" w:customStyle="1" w:styleId="AA717B16CFB741F4BD370888E9712211">
    <w:name w:val="AA717B16CFB741F4BD370888E9712211"/>
  </w:style>
  <w:style w:type="paragraph" w:customStyle="1" w:styleId="0725B80E51B64E128BAF30E67EF78218">
    <w:name w:val="0725B80E51B64E128BAF30E67EF78218"/>
  </w:style>
  <w:style w:type="paragraph" w:customStyle="1" w:styleId="3AA4FFF2370948F09C3835424A9722D3">
    <w:name w:val="3AA4FFF2370948F09C3835424A9722D3"/>
  </w:style>
  <w:style w:type="paragraph" w:customStyle="1" w:styleId="A2FA594AAAF144B88557674FCCD7F0B0">
    <w:name w:val="A2FA594AAAF144B88557674FCCD7F0B0"/>
  </w:style>
  <w:style w:type="paragraph" w:customStyle="1" w:styleId="353F80866082404CB62EA3CD96D939D0">
    <w:name w:val="353F80866082404CB62EA3CD96D939D0"/>
  </w:style>
  <w:style w:type="paragraph" w:customStyle="1" w:styleId="70345F1C13C74D04A3AA60840D19AA1F">
    <w:name w:val="70345F1C13C74D04A3AA60840D19AA1F"/>
  </w:style>
  <w:style w:type="paragraph" w:customStyle="1" w:styleId="5FC24F103D5341B0BB6EB031DB088CC2">
    <w:name w:val="5FC24F103D5341B0BB6EB031DB088CC2"/>
  </w:style>
  <w:style w:type="paragraph" w:customStyle="1" w:styleId="EAF228A4DD3840DEA50A144332A4BA02">
    <w:name w:val="EAF228A4DD3840DEA50A144332A4BA02"/>
  </w:style>
  <w:style w:type="paragraph" w:customStyle="1" w:styleId="35D1278C6FA94BA5841BA7222DD4FD8F">
    <w:name w:val="35D1278C6FA94BA5841BA7222DD4FD8F"/>
  </w:style>
  <w:style w:type="paragraph" w:customStyle="1" w:styleId="F2D42E158438410F97B3B1D707A59558">
    <w:name w:val="F2D42E158438410F97B3B1D707A59558"/>
  </w:style>
  <w:style w:type="paragraph" w:customStyle="1" w:styleId="9FC80F865FE34E6D94D6AB46656503B9">
    <w:name w:val="9FC80F865FE34E6D94D6AB46656503B9"/>
  </w:style>
  <w:style w:type="paragraph" w:customStyle="1" w:styleId="38712AFADAE74895A971E9D0D35ACB8D">
    <w:name w:val="38712AFADAE74895A971E9D0D35ACB8D"/>
  </w:style>
  <w:style w:type="paragraph" w:customStyle="1" w:styleId="99C37D30B795453FB479E68A224AF089">
    <w:name w:val="99C37D30B795453FB479E68A224AF089"/>
  </w:style>
  <w:style w:type="paragraph" w:customStyle="1" w:styleId="C57384FA77CD401C94CA2D8850BED163">
    <w:name w:val="C57384FA77CD401C94CA2D8850BED163"/>
  </w:style>
  <w:style w:type="paragraph" w:customStyle="1" w:styleId="C8F9B2CD5A89494891F1C161CED152C3">
    <w:name w:val="C8F9B2CD5A89494891F1C161CED152C3"/>
  </w:style>
  <w:style w:type="paragraph" w:customStyle="1" w:styleId="4DCADC3FD9AD45E598F086E15CD35A3C">
    <w:name w:val="4DCADC3FD9AD45E598F086E15CD35A3C"/>
  </w:style>
  <w:style w:type="paragraph" w:customStyle="1" w:styleId="1EA7CF05970D4B5996C7675020B21BE3">
    <w:name w:val="1EA7CF05970D4B5996C7675020B21BE3"/>
  </w:style>
  <w:style w:type="paragraph" w:customStyle="1" w:styleId="FED37D715AC74D9E9523519D07051541">
    <w:name w:val="FED37D715AC74D9E9523519D07051541"/>
  </w:style>
  <w:style w:type="paragraph" w:customStyle="1" w:styleId="E0DD3FC69B974394819704F0CF0D1DF0">
    <w:name w:val="E0DD3FC69B974394819704F0CF0D1DF0"/>
  </w:style>
  <w:style w:type="paragraph" w:customStyle="1" w:styleId="3ACA78FC892D4DFCA23E20B0D463CEF2">
    <w:name w:val="3ACA78FC892D4DFCA23E20B0D463CEF2"/>
  </w:style>
  <w:style w:type="paragraph" w:customStyle="1" w:styleId="04D6B9AD29B34B2CA684320069563222">
    <w:name w:val="04D6B9AD29B34B2CA684320069563222"/>
  </w:style>
  <w:style w:type="paragraph" w:customStyle="1" w:styleId="BB72515DA0FF4175B84A7428855FE5C3">
    <w:name w:val="BB72515DA0FF4175B84A7428855FE5C3"/>
  </w:style>
  <w:style w:type="paragraph" w:customStyle="1" w:styleId="ED962A392BBF4FC293BD2B6F3DB7F231">
    <w:name w:val="ED962A392BBF4FC293BD2B6F3DB7F231"/>
  </w:style>
  <w:style w:type="paragraph" w:customStyle="1" w:styleId="6628EBA040A74F5AB56145193F82EA47">
    <w:name w:val="6628EBA040A74F5AB56145193F82EA47"/>
  </w:style>
  <w:style w:type="paragraph" w:customStyle="1" w:styleId="45C941D474854362AB83DE931AA84499">
    <w:name w:val="45C941D474854362AB83DE931AA84499"/>
  </w:style>
  <w:style w:type="paragraph" w:customStyle="1" w:styleId="4D173F3DC7974FED8B731D751FB1C1D3">
    <w:name w:val="4D173F3DC7974FED8B731D751FB1C1D3"/>
  </w:style>
  <w:style w:type="paragraph" w:customStyle="1" w:styleId="B2DADB07895140CC99FCB7866DD6B7D8">
    <w:name w:val="B2DADB07895140CC99FCB7866DD6B7D8"/>
  </w:style>
  <w:style w:type="paragraph" w:customStyle="1" w:styleId="764591705984441799A33AEFBCE612D2">
    <w:name w:val="764591705984441799A33AEFBCE612D2"/>
  </w:style>
  <w:style w:type="paragraph" w:customStyle="1" w:styleId="4A74FCF4C90440C483145A97679F3400">
    <w:name w:val="4A74FCF4C90440C483145A97679F3400"/>
  </w:style>
  <w:style w:type="paragraph" w:customStyle="1" w:styleId="DA335472C88A40FF8C06D3DDBF1237AF">
    <w:name w:val="DA335472C88A40FF8C06D3DDBF1237AF"/>
  </w:style>
  <w:style w:type="paragraph" w:customStyle="1" w:styleId="B61696AA87734FFA8C8D1B882CC223E1">
    <w:name w:val="B61696AA87734FFA8C8D1B882CC223E1"/>
  </w:style>
  <w:style w:type="paragraph" w:customStyle="1" w:styleId="8DAEEB1D2547437B8FE7F4A49A041A29">
    <w:name w:val="8DAEEB1D2547437B8FE7F4A49A041A29"/>
  </w:style>
  <w:style w:type="paragraph" w:customStyle="1" w:styleId="EEDDD95846A946F29BCCAECCAD818FCE">
    <w:name w:val="EEDDD95846A946F29BCCAECCAD818FCE"/>
  </w:style>
  <w:style w:type="paragraph" w:customStyle="1" w:styleId="BD09DDA2C85A4E47A64063859C8C1822">
    <w:name w:val="BD09DDA2C85A4E47A64063859C8C1822"/>
  </w:style>
  <w:style w:type="paragraph" w:customStyle="1" w:styleId="CEF5D8CBF5084D76BE23F0EF48D6022F">
    <w:name w:val="CEF5D8CBF5084D76BE23F0EF48D6022F"/>
  </w:style>
  <w:style w:type="paragraph" w:customStyle="1" w:styleId="97B6BD390C5C4F7BA7FA3FE2C68DEBA3">
    <w:name w:val="97B6BD390C5C4F7BA7FA3FE2C68DEBA3"/>
  </w:style>
  <w:style w:type="paragraph" w:customStyle="1" w:styleId="E6D9CC6257DC4C168AB49598B38B6901">
    <w:name w:val="E6D9CC6257DC4C168AB49598B38B6901"/>
  </w:style>
  <w:style w:type="paragraph" w:customStyle="1" w:styleId="14ABE370B0FD4291AE4F66DB00903EB2">
    <w:name w:val="14ABE370B0FD4291AE4F66DB00903EB2"/>
  </w:style>
  <w:style w:type="paragraph" w:customStyle="1" w:styleId="E8D7820259B04DF5BD9A57DF8E9276DF">
    <w:name w:val="E8D7820259B04DF5BD9A57DF8E9276DF"/>
  </w:style>
  <w:style w:type="paragraph" w:customStyle="1" w:styleId="BB978702909D4080B88A8EAA6E13586F">
    <w:name w:val="BB978702909D4080B88A8EAA6E13586F"/>
  </w:style>
  <w:style w:type="paragraph" w:customStyle="1" w:styleId="9146AA50018D46639C0C20F557AF9C55">
    <w:name w:val="9146AA50018D46639C0C20F557AF9C55"/>
  </w:style>
  <w:style w:type="paragraph" w:customStyle="1" w:styleId="2823F79217324A7787EE0138E0295706">
    <w:name w:val="2823F79217324A7787EE0138E0295706"/>
  </w:style>
  <w:style w:type="paragraph" w:customStyle="1" w:styleId="83D9E8FC9CE74467B2841E82BD4CD234">
    <w:name w:val="83D9E8FC9CE74467B2841E82BD4CD234"/>
  </w:style>
  <w:style w:type="paragraph" w:customStyle="1" w:styleId="AAF824DAE7C74F39A3774964E0157F9F">
    <w:name w:val="AAF824DAE7C74F39A3774964E0157F9F"/>
  </w:style>
  <w:style w:type="paragraph" w:customStyle="1" w:styleId="8125554938324F2F9A9659B734325B2A">
    <w:name w:val="8125554938324F2F9A9659B734325B2A"/>
  </w:style>
  <w:style w:type="paragraph" w:customStyle="1" w:styleId="1BB5CA0A4DC644C78CE330E3BD5BE859">
    <w:name w:val="1BB5CA0A4DC644C78CE330E3BD5BE859"/>
  </w:style>
  <w:style w:type="paragraph" w:customStyle="1" w:styleId="A903D54A040549A8A60DB9A60F6805C7">
    <w:name w:val="A903D54A040549A8A60DB9A60F6805C7"/>
  </w:style>
  <w:style w:type="paragraph" w:customStyle="1" w:styleId="7BEA4DFEE7164608B6E6D144F9F0D8B7">
    <w:name w:val="7BEA4DFEE7164608B6E6D144F9F0D8B7"/>
  </w:style>
  <w:style w:type="paragraph" w:customStyle="1" w:styleId="590560A76F384E7CBCBD0E7F252B0C16">
    <w:name w:val="590560A76F384E7CBCBD0E7F252B0C16"/>
  </w:style>
  <w:style w:type="paragraph" w:customStyle="1" w:styleId="C3E34E36EA1B4903BE7A63A399791DF6">
    <w:name w:val="C3E34E36EA1B4903BE7A63A399791DF6"/>
  </w:style>
  <w:style w:type="paragraph" w:customStyle="1" w:styleId="E38F314D4347401C8AE9CE0B4231A241">
    <w:name w:val="E38F314D4347401C8AE9CE0B4231A241"/>
  </w:style>
  <w:style w:type="paragraph" w:customStyle="1" w:styleId="108B3DC555C24AE6846A8B9FE007B121">
    <w:name w:val="108B3DC555C24AE6846A8B9FE007B121"/>
  </w:style>
  <w:style w:type="paragraph" w:customStyle="1" w:styleId="4B7AA9AB7C7F4464B32DA966AB1FCE28">
    <w:name w:val="4B7AA9AB7C7F4464B32DA966AB1FCE28"/>
  </w:style>
  <w:style w:type="paragraph" w:customStyle="1" w:styleId="EB95CA50273948E79DA073F9ACE72ACB">
    <w:name w:val="EB95CA50273948E79DA073F9ACE72ACB"/>
  </w:style>
  <w:style w:type="paragraph" w:customStyle="1" w:styleId="9277B1B4C59B48DAAE3F35A1AC9C8207">
    <w:name w:val="9277B1B4C59B48DAAE3F35A1AC9C8207"/>
  </w:style>
  <w:style w:type="paragraph" w:customStyle="1" w:styleId="0E23D4D71A034D908A43CA401F446D06">
    <w:name w:val="0E23D4D71A034D908A43CA401F446D06"/>
  </w:style>
  <w:style w:type="paragraph" w:customStyle="1" w:styleId="BB2C66F4A73E4062A09E9CF39F12A1E7">
    <w:name w:val="BB2C66F4A73E4062A09E9CF39F12A1E7"/>
  </w:style>
  <w:style w:type="paragraph" w:customStyle="1" w:styleId="E53FCD7E59ED4A139750DD70BDA2744C">
    <w:name w:val="E53FCD7E59ED4A139750DD70BDA2744C"/>
  </w:style>
  <w:style w:type="paragraph" w:customStyle="1" w:styleId="0A2A591783DA424DB1047DCE482F178A">
    <w:name w:val="0A2A591783DA424DB1047DCE482F1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6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D1C24"/>
      </a:accent1>
      <a:accent2>
        <a:srgbClr val="ABBEE9"/>
      </a:accent2>
      <a:accent3>
        <a:srgbClr val="F2ECE1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1">
      <a:majorFont>
        <a:latin typeface="Source Sans Pro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8" ma:contentTypeDescription="Create a new document." ma:contentTypeScope="" ma:versionID="22a266b9fa9a230c5a512669d8b298c3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ddc33fff6b14141ee5c74a0d29ea6a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cf76f155ced4ddcb4097134ff3c332f" ma:index="24" nillable="true" ma:taxonomy="true" ma:internalName="lcf76f155ced4ddcb4097134ff3c332f" ma:taxonomyFieldName="MediaServiceAITags" ma:displayName="Image Tags" ma:readOnly="false" ma:fieldId="{5cf76f15-5ced-4ddc-b409-7134ff3c332f}" ma:taxonomyMulti="true" ma:sspId="e385fb40-52d4-4fae-9c5b-3e8ff8a5878e" ma:termSetId="09814cd3-568e-4e90-9814-8d621ff8fb84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5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lcf76f155ced4ddcb4097134ff3c332f xmlns="71af3243-3dd4-4a8d-8c0d-dd76da1f02a5">
      <Terms xmlns="http://schemas.microsoft.com/office/infopath/2007/PartnerControls"/>
    </lcf76f155ced4ddcb4097134ff3c332f>
    <TaxCatchAll xmlns="230e9df3-be65-4c73-a93b-d1236ebd677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E35777-2543-42CD-864E-4C6ADE7FE4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BF94CE-9930-4D53-BDBF-05F80553706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B8F324-40A4-487F-8A3F-23A4BA1AFB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Menú de pizza .dotx</Template>
  <TotalTime>0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2021-12-05T21:11:00Z</dcterms:created>
  <dcterms:modified xsi:type="dcterms:W3CDTF">2021-12-05T23:38:00Z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